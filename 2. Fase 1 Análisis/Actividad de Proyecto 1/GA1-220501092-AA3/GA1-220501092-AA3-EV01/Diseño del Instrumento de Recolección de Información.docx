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140E9FA2" w14:textId="77777777" w:rsidR="00B83BEF" w:rsidRDefault="00B83BEF" w:rsidP="004A5B05">
      <w:pPr>
        <w:jc w:val="center"/>
        <w:rPr>
          <w:b/>
        </w:rPr>
      </w:pPr>
      <w:r w:rsidRPr="00B83BEF">
        <w:rPr>
          <w:b/>
        </w:rPr>
        <w:t>Diseño del Instrumento de Recolección de Información</w:t>
      </w:r>
    </w:p>
    <w:p w14:paraId="7EB7C62A" w14:textId="3B9D13D5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78E66FDC" w14:textId="12483334" w:rsidR="00BC078C" w:rsidRDefault="003D0742" w:rsidP="004A5B05">
      <w:pPr>
        <w:jc w:val="center"/>
        <w:rPr>
          <w:b/>
          <w:bCs/>
        </w:rPr>
      </w:pPr>
      <w:r w:rsidRPr="003D0742">
        <w:rPr>
          <w:b/>
        </w:rPr>
        <w:t>GA1-220501092-AA</w:t>
      </w:r>
      <w:r w:rsidR="000A3534">
        <w:rPr>
          <w:b/>
        </w:rPr>
        <w:t>3</w:t>
      </w:r>
    </w:p>
    <w:p w14:paraId="3B5E4DF9" w14:textId="77777777" w:rsidR="00BC078C" w:rsidRDefault="00BC078C" w:rsidP="004A5B05">
      <w:pPr>
        <w:jc w:val="center"/>
        <w:rPr>
          <w:b/>
          <w:bCs/>
        </w:rPr>
      </w:pPr>
    </w:p>
    <w:p w14:paraId="2BE21775" w14:textId="77777777" w:rsidR="00BC078C" w:rsidRPr="00DD55C6" w:rsidRDefault="00BC078C" w:rsidP="004A5B05">
      <w:pPr>
        <w:jc w:val="center"/>
        <w:rPr>
          <w:b/>
          <w:bCs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 w:val="0"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 w:rsidRPr="004A5B05">
        <w:rPr>
          <w:rStyle w:val="normaltextrun"/>
          <w:b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 w:val="0"/>
        </w:rPr>
      </w:pPr>
      <w:r w:rsidRPr="004A5B05">
        <w:rPr>
          <w:rStyle w:val="normaltextrun"/>
          <w:b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586EEB7E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 </w:t>
      </w:r>
      <w:r w:rsidR="00717312" w:rsidRPr="004A5B05">
        <w:rPr>
          <w:rStyle w:val="normaltextrun"/>
          <w:b/>
        </w:rPr>
        <w:t>Luis Fernando Tamayo Bustamante</w:t>
      </w:r>
    </w:p>
    <w:p w14:paraId="053C7927" w14:textId="3D83D4FA" w:rsidR="00BC078C" w:rsidRDefault="004A5B05" w:rsidP="004A5B05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         </w:t>
      </w:r>
      <w:r w:rsidR="000A3534">
        <w:rPr>
          <w:rStyle w:val="normaltextrun"/>
          <w:b/>
        </w:rPr>
        <w:t xml:space="preserve">Julio de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72E4DC5E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Introducción</w:t>
      </w:r>
    </w:p>
    <w:p w14:paraId="45417742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EF6CC2C" w14:textId="77777777" w:rsidR="00AE3E19" w:rsidRDefault="00A05C35" w:rsidP="00AE3E19">
      <w:pPr>
        <w:spacing w:line="240" w:lineRule="auto"/>
        <w:ind w:firstLine="0"/>
        <w:jc w:val="center"/>
      </w:pPr>
      <w:r w:rsidRPr="00A05C35">
        <w:t>El propósito de la elicitación de</w:t>
      </w:r>
      <w:r>
        <w:t xml:space="preserve"> </w:t>
      </w:r>
      <w:r w:rsidRPr="00A05C35">
        <w:t>requisitos</w:t>
      </w:r>
      <w:r>
        <w:t xml:space="preserve"> </w:t>
      </w:r>
      <w:r w:rsidRPr="00A05C35">
        <w:t>es ganar conocimientos relevantes del problema, que se utilizarán para producir una especificación formal del software necesario para resolverlo</w:t>
      </w:r>
      <w:r>
        <w:t>. Existe un conjunto de fuentes de requisitos en cada proyecto de desarrollo de software, así, usuarios y expertos abastecen de información detallada acerca del problema y necesidades del usuario</w:t>
      </w:r>
      <w:r>
        <w:t>.</w:t>
      </w:r>
      <w:r w:rsidRPr="00A05C35">
        <w:t xml:space="preserve"> </w:t>
      </w:r>
      <w:r>
        <w:t>Uno de los primeros pasos en el proceso es el análisis e identificación de todas las</w:t>
      </w:r>
      <w:r w:rsidR="00AE3E19">
        <w:t xml:space="preserve"> </w:t>
      </w:r>
      <w:r>
        <w:t>personas relevantes que tienen un grado de interés en el proyecto.</w:t>
      </w:r>
      <w:r w:rsidR="00AE3E19">
        <w:t xml:space="preserve"> </w:t>
      </w:r>
    </w:p>
    <w:p w14:paraId="0D95D6EF" w14:textId="3BFB2DB8" w:rsidR="00AE3E19" w:rsidRDefault="00A05C35" w:rsidP="00AE3E19">
      <w:pPr>
        <w:spacing w:line="240" w:lineRule="auto"/>
        <w:ind w:firstLine="0"/>
        <w:jc w:val="center"/>
      </w:pPr>
      <w:r>
        <w:t xml:space="preserve">Las técnicas más </w:t>
      </w:r>
      <w:r w:rsidR="00AE3E19">
        <w:t>habitual</w:t>
      </w:r>
      <w:r>
        <w:t xml:space="preserve"> en la</w:t>
      </w:r>
      <w:r w:rsidR="00AE3E19">
        <w:t xml:space="preserve"> </w:t>
      </w:r>
      <w:r>
        <w:t>elicitación de requisitos</w:t>
      </w:r>
      <w:r w:rsidR="00AE3E19">
        <w:t xml:space="preserve"> </w:t>
      </w:r>
      <w:r>
        <w:t>son las entrevistas, el Joint</w:t>
      </w:r>
      <w:r w:rsidR="00AE3E19">
        <w:t xml:space="preserve"> </w:t>
      </w:r>
      <w:r>
        <w:t>Application</w:t>
      </w:r>
      <w:r w:rsidR="00AE3E19">
        <w:t xml:space="preserve"> </w:t>
      </w:r>
      <w:r>
        <w:t>Development (JAD) o Desarrollo Conjunto de</w:t>
      </w:r>
      <w:r w:rsidR="00AE3E19">
        <w:t xml:space="preserve"> </w:t>
      </w:r>
      <w:r>
        <w:t>Aplicaciones, el brainstorming o tormenta de ideas y la utilización</w:t>
      </w:r>
      <w:r w:rsidR="00AE3E19">
        <w:t xml:space="preserve"> </w:t>
      </w:r>
      <w:r>
        <w:t>de escenarios, a</w:t>
      </w:r>
      <w:r w:rsidR="00AE3E19">
        <w:t xml:space="preserve"> </w:t>
      </w:r>
      <w:r>
        <w:t>estas técnicas se les suele apoyar con otras técnicas   complementarias como la</w:t>
      </w:r>
      <w:r w:rsidR="00AE3E19">
        <w:t xml:space="preserve"> </w:t>
      </w:r>
      <w:r>
        <w:t>observación in situ, el estudio de documentación, los cuestionarios, la inmersión en el</w:t>
      </w:r>
      <w:r w:rsidR="00AE3E19">
        <w:t xml:space="preserve"> </w:t>
      </w:r>
      <w:r>
        <w:t>negocio del</w:t>
      </w:r>
      <w:r w:rsidR="00AE3E19">
        <w:t xml:space="preserve"> </w:t>
      </w:r>
      <w:r>
        <w:t>cliente entre otras.</w:t>
      </w:r>
    </w:p>
    <w:p w14:paraId="24F8BE5E" w14:textId="77777777" w:rsidR="00AE3E19" w:rsidRDefault="00AE3E19" w:rsidP="00AE3E19">
      <w:pPr>
        <w:spacing w:line="240" w:lineRule="auto"/>
        <w:ind w:firstLine="0"/>
        <w:jc w:val="center"/>
      </w:pPr>
    </w:p>
    <w:p w14:paraId="120BD63E" w14:textId="77777777" w:rsidR="00AE3E19" w:rsidRDefault="00AE3E19" w:rsidP="00AE3E19">
      <w:pPr>
        <w:spacing w:line="240" w:lineRule="auto"/>
        <w:ind w:firstLine="0"/>
        <w:jc w:val="center"/>
      </w:pPr>
    </w:p>
    <w:p w14:paraId="785AD3B0" w14:textId="77777777" w:rsidR="00AE3E19" w:rsidRDefault="00AE3E19" w:rsidP="00AE3E19">
      <w:pPr>
        <w:spacing w:line="240" w:lineRule="auto"/>
        <w:ind w:firstLine="0"/>
        <w:jc w:val="center"/>
      </w:pPr>
    </w:p>
    <w:p w14:paraId="4C37F07F" w14:textId="77777777" w:rsidR="00AE3E19" w:rsidRDefault="00AE3E19" w:rsidP="00AE3E19">
      <w:pPr>
        <w:spacing w:line="240" w:lineRule="auto"/>
        <w:ind w:firstLine="0"/>
        <w:jc w:val="center"/>
      </w:pPr>
    </w:p>
    <w:p w14:paraId="4FD8A341" w14:textId="77777777" w:rsidR="00AE3E19" w:rsidRDefault="00AE3E19" w:rsidP="00AE3E19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Alcance</w:t>
      </w:r>
    </w:p>
    <w:p w14:paraId="0AECCCA9" w14:textId="77777777" w:rsidR="00AE3E19" w:rsidRDefault="00AE3E19" w:rsidP="00AE3E19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396FFF68" w14:textId="77777777" w:rsidR="00AE3E19" w:rsidRDefault="00AE3E19" w:rsidP="00AE3E19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1C5653FF" w14:textId="5789C4D0" w:rsidR="00AE3E19" w:rsidRDefault="006F1A0A" w:rsidP="006F1A0A">
      <w:pPr>
        <w:spacing w:line="240" w:lineRule="auto"/>
        <w:ind w:firstLine="0"/>
        <w:jc w:val="center"/>
      </w:pPr>
      <w:r>
        <w:t>L</w:t>
      </w:r>
      <w:r w:rsidR="00AE3E19">
        <w:t xml:space="preserve">as técnicas de </w:t>
      </w:r>
      <w:r w:rsidR="00AE3E19">
        <w:t>e</w:t>
      </w:r>
      <w:r w:rsidR="00AE3E19">
        <w:t xml:space="preserve">licitación más utilizadas son las entrevistas y </w:t>
      </w:r>
      <w:r>
        <w:t>l</w:t>
      </w:r>
      <w:r w:rsidR="00AE3E19">
        <w:t>as encuestas, de</w:t>
      </w:r>
    </w:p>
    <w:p w14:paraId="36E10BB8" w14:textId="75E4AE8C" w:rsidR="00AE3E19" w:rsidRDefault="00AE3E19" w:rsidP="006F1A0A">
      <w:pPr>
        <w:spacing w:line="240" w:lineRule="auto"/>
        <w:ind w:firstLine="0"/>
        <w:jc w:val="center"/>
      </w:pPr>
      <w:r>
        <w:t>hecho, son prácticamente inevitables en el desarrollo ya que son una de las formas de</w:t>
      </w:r>
    </w:p>
    <w:p w14:paraId="728B6084" w14:textId="63DB10FD" w:rsidR="00AE3E19" w:rsidRDefault="00AE3E19" w:rsidP="006F1A0A">
      <w:pPr>
        <w:spacing w:line="240" w:lineRule="auto"/>
        <w:ind w:firstLine="0"/>
        <w:jc w:val="center"/>
      </w:pPr>
      <w:r>
        <w:t>comunicación más asertivas entre personas y</w:t>
      </w:r>
      <w:r w:rsidR="006F1A0A">
        <w:t xml:space="preserve"> </w:t>
      </w:r>
      <w:r>
        <w:t>pueden ser administradas sin</w:t>
      </w:r>
      <w:r w:rsidR="006F1A0A">
        <w:t xml:space="preserve"> </w:t>
      </w:r>
      <w:r>
        <w:t>la</w:t>
      </w:r>
    </w:p>
    <w:p w14:paraId="4761AAA4" w14:textId="747819C0" w:rsidR="00B45CB7" w:rsidRDefault="00AE3E19" w:rsidP="00B45CB7">
      <w:pPr>
        <w:spacing w:line="240" w:lineRule="auto"/>
        <w:ind w:firstLine="0"/>
        <w:jc w:val="center"/>
      </w:pPr>
      <w:r>
        <w:t xml:space="preserve">presencia del investigador, </w:t>
      </w:r>
      <w:r w:rsidR="00B45CB7">
        <w:t xml:space="preserve">recolectando la información necesaria para tener un buen feedback del encuestado obteniendo la información necesaria para mejorar aspectos del software a desarrollar. </w:t>
      </w:r>
    </w:p>
    <w:p w14:paraId="38F55B64" w14:textId="71EB7A12" w:rsidR="00BC078C" w:rsidRDefault="00BC078C" w:rsidP="006F1A0A">
      <w:pPr>
        <w:spacing w:line="240" w:lineRule="auto"/>
        <w:ind w:firstLine="0"/>
        <w:jc w:val="center"/>
      </w:pPr>
      <w:r>
        <w:br w:type="page"/>
      </w:r>
    </w:p>
    <w:p w14:paraId="49227E46" w14:textId="74C3E7A1" w:rsidR="00AE3E19" w:rsidRDefault="00B45CB7" w:rsidP="005239C9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Encuesta</w:t>
      </w:r>
    </w:p>
    <w:p w14:paraId="205272FC" w14:textId="77777777" w:rsidR="00B45CB7" w:rsidRDefault="00B45CB7" w:rsidP="005239C9">
      <w:pPr>
        <w:spacing w:line="240" w:lineRule="auto"/>
        <w:ind w:firstLine="0"/>
        <w:rPr>
          <w:b/>
          <w:bCs/>
          <w:sz w:val="32"/>
          <w:szCs w:val="32"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3331"/>
        <w:gridCol w:w="1418"/>
        <w:gridCol w:w="3969"/>
      </w:tblGrid>
      <w:tr w:rsidR="00761D98" w:rsidRPr="00761D98" w14:paraId="43E57F13" w14:textId="77777777" w:rsidTr="00761D98">
        <w:trPr>
          <w:trHeight w:val="290"/>
        </w:trPr>
        <w:tc>
          <w:tcPr>
            <w:tcW w:w="991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bottom"/>
            <w:hideMark/>
          </w:tcPr>
          <w:p w14:paraId="7605499A" w14:textId="77777777" w:rsidR="00761D98" w:rsidRPr="00761D98" w:rsidRDefault="00761D98" w:rsidP="00761D9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RECOLECCION DE INFORMACION </w:t>
            </w:r>
          </w:p>
        </w:tc>
      </w:tr>
      <w:tr w:rsidR="00761D98" w:rsidRPr="00761D98" w14:paraId="2ED4891D" w14:textId="77777777" w:rsidTr="00761D98">
        <w:trPr>
          <w:trHeight w:val="29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648C58E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NOMBRE: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FC7A1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2A4CAB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APELLIDO: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CC2C84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761D98" w:rsidRPr="00761D98" w14:paraId="18CCFBC3" w14:textId="77777777" w:rsidTr="00761D98">
        <w:trPr>
          <w:trHeight w:val="29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A9CEA1D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EDAD: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E2670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FA5709A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GENERO: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DD9C95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  <w:tr w:rsidR="00761D98" w:rsidRPr="00761D98" w14:paraId="735088E4" w14:textId="77777777" w:rsidTr="00761D98">
        <w:trPr>
          <w:trHeight w:val="30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AE33671" w14:textId="77777777" w:rsidR="00761D98" w:rsidRPr="00761D98" w:rsidRDefault="00761D98" w:rsidP="00761D98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DIRECCION:</w:t>
            </w:r>
          </w:p>
        </w:tc>
        <w:tc>
          <w:tcPr>
            <w:tcW w:w="871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9AC5548" w14:textId="77777777" w:rsidR="00761D98" w:rsidRPr="00761D98" w:rsidRDefault="00761D98" w:rsidP="00761D9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761D9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</w:tr>
    </w:tbl>
    <w:p w14:paraId="49177C26" w14:textId="77777777" w:rsidR="00B45CB7" w:rsidRDefault="00B45CB7" w:rsidP="005239C9">
      <w:pPr>
        <w:spacing w:line="240" w:lineRule="auto"/>
        <w:ind w:firstLine="0"/>
        <w:rPr>
          <w:b/>
          <w:bCs/>
          <w:sz w:val="32"/>
          <w:szCs w:val="32"/>
        </w:rPr>
      </w:pPr>
    </w:p>
    <w:p w14:paraId="2B7DB692" w14:textId="77777777" w:rsidR="007F575C" w:rsidRDefault="007F575C" w:rsidP="005239C9">
      <w:pPr>
        <w:spacing w:line="240" w:lineRule="auto"/>
        <w:ind w:firstLine="0"/>
        <w:rPr>
          <w:b/>
          <w:bCs/>
          <w:sz w:val="32"/>
          <w:szCs w:val="32"/>
        </w:rPr>
      </w:pPr>
    </w:p>
    <w:p w14:paraId="5D77218A" w14:textId="77777777" w:rsidR="007F575C" w:rsidRPr="00AE3E19" w:rsidRDefault="007F575C" w:rsidP="005239C9">
      <w:pPr>
        <w:spacing w:line="240" w:lineRule="auto"/>
        <w:ind w:firstLine="0"/>
        <w:rPr>
          <w:b/>
          <w:sz w:val="32"/>
          <w:szCs w:val="32"/>
        </w:rPr>
      </w:pPr>
    </w:p>
    <w:p w14:paraId="4101B6F6" w14:textId="77777777" w:rsidR="00A05C35" w:rsidRDefault="00A05C35" w:rsidP="005239C9">
      <w:pPr>
        <w:spacing w:line="240" w:lineRule="auto"/>
        <w:ind w:firstLine="0"/>
      </w:pPr>
    </w:p>
    <w:p w14:paraId="68F52130" w14:textId="42E08028" w:rsidR="00A05C35" w:rsidRDefault="005239C9" w:rsidP="005239C9">
      <w:pPr>
        <w:pStyle w:val="Prrafodelista"/>
        <w:numPr>
          <w:ilvl w:val="0"/>
          <w:numId w:val="1"/>
        </w:numPr>
        <w:spacing w:line="240" w:lineRule="auto"/>
      </w:pPr>
      <w:r>
        <w:t>¿Hubo alguna dificultad en el manejo de la plataforma?</w:t>
      </w:r>
    </w:p>
    <w:p w14:paraId="292203FA" w14:textId="77777777" w:rsidR="00394814" w:rsidRDefault="00394814" w:rsidP="00394814">
      <w:pPr>
        <w:pStyle w:val="Prrafodelista"/>
        <w:spacing w:line="240" w:lineRule="auto"/>
        <w:ind w:firstLine="0"/>
      </w:pPr>
    </w:p>
    <w:p w14:paraId="612EB59F" w14:textId="77777777" w:rsidR="005239C9" w:rsidRDefault="005239C9" w:rsidP="005239C9">
      <w:pPr>
        <w:pStyle w:val="Prrafodelista"/>
        <w:spacing w:line="240" w:lineRule="auto"/>
        <w:ind w:firstLine="0"/>
      </w:pPr>
      <w:r>
        <w:t xml:space="preserve">SI__ </w:t>
      </w:r>
    </w:p>
    <w:p w14:paraId="0F8C8B83" w14:textId="4111C13A" w:rsidR="005239C9" w:rsidRDefault="005239C9" w:rsidP="005239C9">
      <w:pPr>
        <w:pStyle w:val="Prrafodelista"/>
        <w:spacing w:line="240" w:lineRule="auto"/>
        <w:ind w:firstLine="0"/>
      </w:pPr>
      <w:r>
        <w:t>NO__</w:t>
      </w:r>
    </w:p>
    <w:p w14:paraId="3B9444DC" w14:textId="66C5278B" w:rsidR="005239C9" w:rsidRDefault="004C100A" w:rsidP="005239C9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 xml:space="preserve">Si la respuesta es “NO” indique </w:t>
      </w:r>
      <w:r w:rsidR="00394814">
        <w:rPr>
          <w:rStyle w:val="hgkelc"/>
        </w:rPr>
        <w:t>cual</w:t>
      </w:r>
      <w:r>
        <w:rPr>
          <w:rStyle w:val="hgkelc"/>
        </w:rPr>
        <w:t>:</w:t>
      </w:r>
    </w:p>
    <w:p w14:paraId="2B2555FD" w14:textId="77777777" w:rsidR="00761D98" w:rsidRDefault="00761D98" w:rsidP="005239C9">
      <w:pPr>
        <w:pStyle w:val="Prrafodelista"/>
        <w:spacing w:line="240" w:lineRule="auto"/>
        <w:ind w:firstLine="0"/>
        <w:rPr>
          <w:rStyle w:val="hgkelc"/>
        </w:rPr>
      </w:pPr>
    </w:p>
    <w:p w14:paraId="072AA113" w14:textId="77777777" w:rsidR="005239C9" w:rsidRDefault="005239C9" w:rsidP="005239C9">
      <w:pPr>
        <w:pStyle w:val="Prrafodelista"/>
        <w:spacing w:line="240" w:lineRule="auto"/>
        <w:ind w:firstLine="0"/>
      </w:pPr>
    </w:p>
    <w:p w14:paraId="42B21E90" w14:textId="07EE27CF" w:rsidR="005239C9" w:rsidRDefault="005239C9" w:rsidP="005239C9">
      <w:pPr>
        <w:pStyle w:val="Prrafodelista"/>
        <w:numPr>
          <w:ilvl w:val="0"/>
          <w:numId w:val="1"/>
        </w:numPr>
        <w:spacing w:line="240" w:lineRule="auto"/>
      </w:pPr>
      <w:r>
        <w:t>¿Encontró lo que estaba buscando?</w:t>
      </w:r>
    </w:p>
    <w:p w14:paraId="13E8ED3E" w14:textId="77777777" w:rsidR="00394814" w:rsidRDefault="00394814" w:rsidP="00394814">
      <w:pPr>
        <w:pStyle w:val="Prrafodelista"/>
        <w:spacing w:line="240" w:lineRule="auto"/>
        <w:ind w:firstLine="0"/>
      </w:pPr>
    </w:p>
    <w:p w14:paraId="377B5E91" w14:textId="77777777" w:rsidR="005239C9" w:rsidRDefault="005239C9" w:rsidP="005239C9">
      <w:pPr>
        <w:pStyle w:val="Prrafodelista"/>
        <w:spacing w:line="240" w:lineRule="auto"/>
        <w:ind w:firstLine="0"/>
      </w:pPr>
      <w:r>
        <w:t>SI__</w:t>
      </w:r>
    </w:p>
    <w:p w14:paraId="098D50DD" w14:textId="12E7C41C" w:rsidR="005239C9" w:rsidRDefault="005239C9" w:rsidP="005239C9">
      <w:pPr>
        <w:pStyle w:val="Prrafodelista"/>
        <w:spacing w:line="240" w:lineRule="auto"/>
        <w:ind w:firstLine="0"/>
      </w:pPr>
      <w:r>
        <w:t>NO__</w:t>
      </w:r>
    </w:p>
    <w:p w14:paraId="4D8DB3DB" w14:textId="622235F2" w:rsidR="005239C9" w:rsidRDefault="005239C9" w:rsidP="005239C9">
      <w:pPr>
        <w:pStyle w:val="Prrafodelista"/>
        <w:spacing w:line="240" w:lineRule="auto"/>
        <w:ind w:firstLine="0"/>
      </w:pPr>
      <w:r>
        <w:t>Si la respuesta es “NO” indique que estaba buscand</w:t>
      </w:r>
      <w:r w:rsidR="004C100A">
        <w:t>o:</w:t>
      </w:r>
    </w:p>
    <w:p w14:paraId="3BF5B66C" w14:textId="77777777" w:rsidR="004C100A" w:rsidRDefault="004C100A" w:rsidP="005239C9">
      <w:pPr>
        <w:pStyle w:val="Prrafodelista"/>
        <w:spacing w:line="240" w:lineRule="auto"/>
        <w:ind w:firstLine="0"/>
      </w:pPr>
    </w:p>
    <w:p w14:paraId="05DA9C81" w14:textId="77777777" w:rsidR="004C100A" w:rsidRDefault="004C100A" w:rsidP="005239C9">
      <w:pPr>
        <w:pStyle w:val="Prrafodelista"/>
        <w:spacing w:line="240" w:lineRule="auto"/>
        <w:ind w:firstLine="0"/>
      </w:pPr>
    </w:p>
    <w:p w14:paraId="1F856133" w14:textId="238936E4" w:rsidR="004C100A" w:rsidRDefault="004C100A" w:rsidP="004C100A">
      <w:pPr>
        <w:pStyle w:val="Prrafodelista"/>
        <w:numPr>
          <w:ilvl w:val="0"/>
          <w:numId w:val="1"/>
        </w:numPr>
        <w:spacing w:line="240" w:lineRule="auto"/>
      </w:pPr>
      <w:r>
        <w:t>¿El producto que compro se ajustó a sus necesidades?</w:t>
      </w:r>
    </w:p>
    <w:p w14:paraId="207119FF" w14:textId="77777777" w:rsidR="00394814" w:rsidRDefault="00394814" w:rsidP="00394814">
      <w:pPr>
        <w:pStyle w:val="Prrafodelista"/>
        <w:spacing w:line="240" w:lineRule="auto"/>
        <w:ind w:firstLine="0"/>
      </w:pPr>
    </w:p>
    <w:p w14:paraId="1BDEBFB8" w14:textId="77777777" w:rsidR="00394814" w:rsidRDefault="00394814" w:rsidP="00394814">
      <w:pPr>
        <w:pStyle w:val="Prrafodelista"/>
        <w:spacing w:line="240" w:lineRule="auto"/>
        <w:ind w:firstLine="0"/>
      </w:pPr>
      <w:r>
        <w:t xml:space="preserve">SI__ </w:t>
      </w:r>
    </w:p>
    <w:p w14:paraId="4B6DBBE7" w14:textId="77777777" w:rsidR="00394814" w:rsidRDefault="00394814" w:rsidP="00394814">
      <w:pPr>
        <w:pStyle w:val="Prrafodelista"/>
        <w:spacing w:line="240" w:lineRule="auto"/>
        <w:ind w:firstLine="0"/>
      </w:pPr>
      <w:r>
        <w:t>NO__</w:t>
      </w:r>
    </w:p>
    <w:p w14:paraId="2FB05CA4" w14:textId="2F564079" w:rsidR="00394814" w:rsidRDefault="00394814" w:rsidP="00394814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 xml:space="preserve">Si la respuesta es “NO” indique </w:t>
      </w:r>
      <w:r>
        <w:rPr>
          <w:rStyle w:val="hgkelc"/>
        </w:rPr>
        <w:t>¿Por qué?:</w:t>
      </w:r>
    </w:p>
    <w:p w14:paraId="719FDB2A" w14:textId="77777777" w:rsidR="007F575C" w:rsidRDefault="007F575C" w:rsidP="00394814">
      <w:pPr>
        <w:pStyle w:val="Prrafodelista"/>
        <w:spacing w:line="240" w:lineRule="auto"/>
        <w:ind w:firstLine="0"/>
        <w:rPr>
          <w:rStyle w:val="hgkelc"/>
        </w:rPr>
      </w:pPr>
    </w:p>
    <w:p w14:paraId="10499857" w14:textId="77777777" w:rsidR="00394814" w:rsidRDefault="00394814" w:rsidP="00394814">
      <w:pPr>
        <w:pStyle w:val="Prrafodelista"/>
        <w:spacing w:line="240" w:lineRule="auto"/>
        <w:ind w:firstLine="0"/>
        <w:rPr>
          <w:rStyle w:val="hgkelc"/>
        </w:rPr>
      </w:pPr>
    </w:p>
    <w:p w14:paraId="6B3BDB3E" w14:textId="318D4A0D" w:rsidR="007F575C" w:rsidRDefault="007F575C" w:rsidP="007F575C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>
        <w:t>Tuvo algún problema con el método de pago</w:t>
      </w:r>
      <w:r>
        <w:t>?</w:t>
      </w:r>
    </w:p>
    <w:p w14:paraId="7256BF46" w14:textId="77777777" w:rsidR="007F575C" w:rsidRDefault="007F575C" w:rsidP="007F575C">
      <w:pPr>
        <w:pStyle w:val="Prrafodelista"/>
        <w:spacing w:line="240" w:lineRule="auto"/>
        <w:ind w:firstLine="0"/>
      </w:pPr>
    </w:p>
    <w:p w14:paraId="04F4D40C" w14:textId="77777777" w:rsidR="007F575C" w:rsidRDefault="007F575C" w:rsidP="007F575C">
      <w:pPr>
        <w:pStyle w:val="Prrafodelista"/>
        <w:spacing w:line="240" w:lineRule="auto"/>
        <w:ind w:firstLine="0"/>
      </w:pPr>
      <w:r>
        <w:t xml:space="preserve">SI__ </w:t>
      </w:r>
    </w:p>
    <w:p w14:paraId="3F778E53" w14:textId="77777777" w:rsidR="007F575C" w:rsidRDefault="007F575C" w:rsidP="007F575C">
      <w:pPr>
        <w:pStyle w:val="Prrafodelista"/>
        <w:spacing w:line="240" w:lineRule="auto"/>
        <w:ind w:firstLine="0"/>
      </w:pPr>
      <w:r>
        <w:t>NO__</w:t>
      </w:r>
    </w:p>
    <w:p w14:paraId="689BE84E" w14:textId="2BDAE774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>Si la respuesta es “</w:t>
      </w:r>
      <w:r>
        <w:rPr>
          <w:rStyle w:val="hgkelc"/>
        </w:rPr>
        <w:t>SI</w:t>
      </w:r>
      <w:r>
        <w:rPr>
          <w:rStyle w:val="hgkelc"/>
        </w:rPr>
        <w:t>” indique ¿Por qué?:</w:t>
      </w:r>
    </w:p>
    <w:p w14:paraId="0FF11543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1EF100A5" w14:textId="77777777" w:rsidR="007F575C" w:rsidRDefault="007F575C" w:rsidP="007F575C">
      <w:pPr>
        <w:spacing w:line="240" w:lineRule="auto"/>
        <w:ind w:firstLine="0"/>
        <w:rPr>
          <w:rStyle w:val="hgkelc"/>
        </w:rPr>
      </w:pPr>
    </w:p>
    <w:p w14:paraId="22C18B8C" w14:textId="74D7FA89" w:rsidR="007F575C" w:rsidRDefault="007F575C" w:rsidP="007F575C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>
        <w:t>Encontró el producto con facilidad</w:t>
      </w:r>
      <w:r>
        <w:t>?</w:t>
      </w:r>
    </w:p>
    <w:p w14:paraId="7613326D" w14:textId="77777777" w:rsidR="007F575C" w:rsidRDefault="007F575C" w:rsidP="007F575C">
      <w:pPr>
        <w:pStyle w:val="Prrafodelista"/>
        <w:spacing w:line="240" w:lineRule="auto"/>
        <w:ind w:firstLine="0"/>
      </w:pPr>
    </w:p>
    <w:p w14:paraId="5982851E" w14:textId="77777777" w:rsidR="007F575C" w:rsidRDefault="007F575C" w:rsidP="007F575C">
      <w:pPr>
        <w:pStyle w:val="Prrafodelista"/>
        <w:spacing w:line="240" w:lineRule="auto"/>
        <w:ind w:firstLine="0"/>
      </w:pPr>
      <w:r>
        <w:t xml:space="preserve">SI__ </w:t>
      </w:r>
    </w:p>
    <w:p w14:paraId="7F39C41C" w14:textId="77777777" w:rsidR="007F575C" w:rsidRDefault="007F575C" w:rsidP="007F575C">
      <w:pPr>
        <w:pStyle w:val="Prrafodelista"/>
        <w:spacing w:line="240" w:lineRule="auto"/>
        <w:ind w:firstLine="0"/>
      </w:pPr>
      <w:r>
        <w:t>NO__</w:t>
      </w:r>
    </w:p>
    <w:p w14:paraId="66255BCF" w14:textId="5EFDE3B8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>Si la respuesta es “</w:t>
      </w:r>
      <w:r>
        <w:rPr>
          <w:rStyle w:val="hgkelc"/>
        </w:rPr>
        <w:t>NO</w:t>
      </w:r>
      <w:r>
        <w:rPr>
          <w:rStyle w:val="hgkelc"/>
        </w:rPr>
        <w:t>” indique ¿Por qué?:</w:t>
      </w:r>
    </w:p>
    <w:p w14:paraId="7EFC24D7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658DB973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53E86017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6F080464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6F73DA33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30F7208C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423FF4EF" w14:textId="67E30885" w:rsidR="007F575C" w:rsidRDefault="007F575C" w:rsidP="007F575C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>
        <w:t>El producto que solicito llego en el tiempo acordado</w:t>
      </w:r>
      <w:r>
        <w:t>?</w:t>
      </w:r>
    </w:p>
    <w:p w14:paraId="2AA43B69" w14:textId="77777777" w:rsidR="007F575C" w:rsidRDefault="007F575C" w:rsidP="007F575C">
      <w:pPr>
        <w:pStyle w:val="Prrafodelista"/>
        <w:spacing w:line="240" w:lineRule="auto"/>
        <w:ind w:firstLine="0"/>
      </w:pPr>
    </w:p>
    <w:p w14:paraId="7987E2AA" w14:textId="77777777" w:rsidR="007F575C" w:rsidRDefault="007F575C" w:rsidP="007F575C">
      <w:pPr>
        <w:pStyle w:val="Prrafodelista"/>
        <w:spacing w:line="240" w:lineRule="auto"/>
        <w:ind w:firstLine="0"/>
      </w:pPr>
      <w:r>
        <w:t xml:space="preserve">SI__ </w:t>
      </w:r>
    </w:p>
    <w:p w14:paraId="6D0F8473" w14:textId="77777777" w:rsidR="007F575C" w:rsidRDefault="007F575C" w:rsidP="007F575C">
      <w:pPr>
        <w:pStyle w:val="Prrafodelista"/>
        <w:spacing w:line="240" w:lineRule="auto"/>
        <w:ind w:firstLine="0"/>
      </w:pPr>
      <w:r>
        <w:t>NO__</w:t>
      </w:r>
    </w:p>
    <w:p w14:paraId="075910D0" w14:textId="0E190F6E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 xml:space="preserve">Si la respuesta es “NO” indique </w:t>
      </w:r>
      <w:r>
        <w:rPr>
          <w:rStyle w:val="hgkelc"/>
        </w:rPr>
        <w:t>¿Cuánto tiempo de retraso tuvo la entrega</w:t>
      </w:r>
      <w:r>
        <w:rPr>
          <w:rStyle w:val="hgkelc"/>
        </w:rPr>
        <w:t>?:</w:t>
      </w:r>
    </w:p>
    <w:p w14:paraId="0D79E877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65DCEFCA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4C6EB666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7EE6B7BA" w14:textId="2DA42DF6" w:rsidR="007F575C" w:rsidRDefault="007F575C" w:rsidP="007F575C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 w:rsidR="00761D98">
        <w:t>Ya había comprado nuestros productos desde la plataforma</w:t>
      </w:r>
      <w:r>
        <w:t>?</w:t>
      </w:r>
    </w:p>
    <w:p w14:paraId="7423554D" w14:textId="77777777" w:rsidR="007F575C" w:rsidRDefault="007F575C" w:rsidP="007F575C">
      <w:pPr>
        <w:pStyle w:val="Prrafodelista"/>
        <w:spacing w:line="240" w:lineRule="auto"/>
        <w:ind w:firstLine="0"/>
      </w:pPr>
    </w:p>
    <w:p w14:paraId="0A8C5932" w14:textId="77777777" w:rsidR="007F575C" w:rsidRDefault="007F575C" w:rsidP="007F575C">
      <w:pPr>
        <w:pStyle w:val="Prrafodelista"/>
        <w:spacing w:line="240" w:lineRule="auto"/>
        <w:ind w:firstLine="0"/>
      </w:pPr>
      <w:r>
        <w:t xml:space="preserve">SI__ </w:t>
      </w:r>
    </w:p>
    <w:p w14:paraId="45468E22" w14:textId="77777777" w:rsidR="007F575C" w:rsidRDefault="007F575C" w:rsidP="007F575C">
      <w:pPr>
        <w:pStyle w:val="Prrafodelista"/>
        <w:spacing w:line="240" w:lineRule="auto"/>
        <w:ind w:firstLine="0"/>
      </w:pPr>
      <w:r>
        <w:t>NO__</w:t>
      </w:r>
    </w:p>
    <w:p w14:paraId="0E840F89" w14:textId="56308D69" w:rsidR="00761D98" w:rsidRDefault="00761D98" w:rsidP="00761D98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>Si la respuesta es “</w:t>
      </w:r>
      <w:r>
        <w:rPr>
          <w:rStyle w:val="hgkelc"/>
        </w:rPr>
        <w:t>SI</w:t>
      </w:r>
      <w:r>
        <w:rPr>
          <w:rStyle w:val="hgkelc"/>
        </w:rPr>
        <w:t>” indique cual:</w:t>
      </w:r>
    </w:p>
    <w:p w14:paraId="6C996C4F" w14:textId="77777777" w:rsidR="00761D98" w:rsidRDefault="00761D98" w:rsidP="00761D98">
      <w:pPr>
        <w:spacing w:line="240" w:lineRule="auto"/>
        <w:rPr>
          <w:rStyle w:val="hgkelc"/>
        </w:rPr>
      </w:pPr>
    </w:p>
    <w:p w14:paraId="78F67CA9" w14:textId="77777777" w:rsidR="00761D98" w:rsidRDefault="00761D98" w:rsidP="00761D98">
      <w:pPr>
        <w:spacing w:line="240" w:lineRule="auto"/>
        <w:ind w:firstLine="0"/>
        <w:rPr>
          <w:rStyle w:val="hgkelc"/>
        </w:rPr>
      </w:pPr>
    </w:p>
    <w:p w14:paraId="0778B4B6" w14:textId="3F053746" w:rsidR="007F575C" w:rsidRDefault="00761D98" w:rsidP="007F575C">
      <w:pPr>
        <w:pStyle w:val="Prrafodelista"/>
        <w:numPr>
          <w:ilvl w:val="0"/>
          <w:numId w:val="1"/>
        </w:numPr>
        <w:spacing w:line="240" w:lineRule="auto"/>
      </w:pPr>
      <w:r>
        <w:t>¿Cómo encontró nuestra plataforma</w:t>
      </w:r>
      <w:r w:rsidR="007F575C">
        <w:t>?</w:t>
      </w:r>
    </w:p>
    <w:p w14:paraId="3CB95115" w14:textId="77777777" w:rsidR="007F575C" w:rsidRDefault="007F575C" w:rsidP="007F575C">
      <w:pPr>
        <w:pStyle w:val="Prrafodelista"/>
        <w:spacing w:line="240" w:lineRule="auto"/>
        <w:ind w:firstLine="0"/>
      </w:pPr>
    </w:p>
    <w:p w14:paraId="28B9320B" w14:textId="77777777" w:rsidR="00761D98" w:rsidRDefault="00761D98" w:rsidP="00761D98">
      <w:pPr>
        <w:pStyle w:val="Prrafodelista"/>
      </w:pPr>
    </w:p>
    <w:p w14:paraId="3465612C" w14:textId="48A6606B" w:rsidR="007F575C" w:rsidRDefault="007F575C" w:rsidP="007F575C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 w:rsidR="00203D2E">
        <w:t>Tuvo algún problema con el registro o inicio de sesión</w:t>
      </w:r>
      <w:r>
        <w:t>?</w:t>
      </w:r>
    </w:p>
    <w:p w14:paraId="304D9559" w14:textId="77777777" w:rsidR="007F575C" w:rsidRDefault="007F575C" w:rsidP="007F575C">
      <w:pPr>
        <w:pStyle w:val="Prrafodelista"/>
        <w:spacing w:line="240" w:lineRule="auto"/>
        <w:ind w:firstLine="0"/>
      </w:pPr>
    </w:p>
    <w:p w14:paraId="2B67524C" w14:textId="77777777" w:rsidR="007F575C" w:rsidRDefault="007F575C" w:rsidP="007F575C">
      <w:pPr>
        <w:pStyle w:val="Prrafodelista"/>
        <w:spacing w:line="240" w:lineRule="auto"/>
        <w:ind w:firstLine="0"/>
      </w:pPr>
      <w:r>
        <w:t xml:space="preserve">SI__ </w:t>
      </w:r>
    </w:p>
    <w:p w14:paraId="35CCF4B8" w14:textId="77777777" w:rsidR="007F575C" w:rsidRDefault="007F575C" w:rsidP="007F575C">
      <w:pPr>
        <w:pStyle w:val="Prrafodelista"/>
        <w:spacing w:line="240" w:lineRule="auto"/>
        <w:ind w:firstLine="0"/>
      </w:pPr>
      <w:r>
        <w:t>NO__</w:t>
      </w:r>
    </w:p>
    <w:p w14:paraId="10027099" w14:textId="77777777" w:rsidR="00203D2E" w:rsidRDefault="00203D2E" w:rsidP="00203D2E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>Si la respuesta es “SI” indique cual:</w:t>
      </w:r>
    </w:p>
    <w:p w14:paraId="6C5887BE" w14:textId="77777777" w:rsidR="00203D2E" w:rsidRDefault="00203D2E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424D303D" w14:textId="77777777" w:rsidR="00203D2E" w:rsidRDefault="00203D2E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0F58E481" w14:textId="4754F759" w:rsidR="007F575C" w:rsidRDefault="007F575C" w:rsidP="007F575C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 w:rsidR="00203D2E">
        <w:t>Recomendaría nuestres productos</w:t>
      </w:r>
      <w:r>
        <w:t>?</w:t>
      </w:r>
    </w:p>
    <w:p w14:paraId="6042E627" w14:textId="77777777" w:rsidR="007F575C" w:rsidRDefault="007F575C" w:rsidP="007F575C">
      <w:pPr>
        <w:pStyle w:val="Prrafodelista"/>
        <w:spacing w:line="240" w:lineRule="auto"/>
        <w:ind w:firstLine="0"/>
      </w:pPr>
    </w:p>
    <w:p w14:paraId="01845657" w14:textId="77777777" w:rsidR="007F575C" w:rsidRDefault="007F575C" w:rsidP="007F575C">
      <w:pPr>
        <w:pStyle w:val="Prrafodelista"/>
        <w:spacing w:line="240" w:lineRule="auto"/>
        <w:ind w:firstLine="0"/>
      </w:pPr>
      <w:r>
        <w:t xml:space="preserve">SI__ </w:t>
      </w:r>
    </w:p>
    <w:p w14:paraId="4CF0F7DC" w14:textId="77777777" w:rsidR="007F575C" w:rsidRDefault="007F575C" w:rsidP="007F575C">
      <w:pPr>
        <w:pStyle w:val="Prrafodelista"/>
        <w:spacing w:line="240" w:lineRule="auto"/>
        <w:ind w:firstLine="0"/>
      </w:pPr>
      <w:r>
        <w:t>NO__</w:t>
      </w:r>
    </w:p>
    <w:p w14:paraId="53618BDD" w14:textId="77777777" w:rsidR="007F575C" w:rsidRDefault="007F575C" w:rsidP="007F575C">
      <w:pPr>
        <w:pStyle w:val="Prrafodelista"/>
        <w:spacing w:line="240" w:lineRule="auto"/>
        <w:ind w:firstLine="0"/>
        <w:rPr>
          <w:rStyle w:val="hgkelc"/>
        </w:rPr>
      </w:pPr>
      <w:r>
        <w:rPr>
          <w:rStyle w:val="hgkelc"/>
        </w:rPr>
        <w:t>Si la respuesta es “NO” indique ¿Por qué?:</w:t>
      </w:r>
    </w:p>
    <w:p w14:paraId="5B438E9B" w14:textId="77777777" w:rsidR="00203D2E" w:rsidRDefault="00203D2E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4B9ECA22" w14:textId="77777777" w:rsidR="00203D2E" w:rsidRDefault="00203D2E" w:rsidP="007F575C">
      <w:pPr>
        <w:pStyle w:val="Prrafodelista"/>
        <w:spacing w:line="240" w:lineRule="auto"/>
        <w:ind w:firstLine="0"/>
        <w:rPr>
          <w:rStyle w:val="hgkelc"/>
        </w:rPr>
      </w:pPr>
    </w:p>
    <w:p w14:paraId="7CA3899D" w14:textId="77777777" w:rsidR="00394814" w:rsidRDefault="00394814" w:rsidP="00394814">
      <w:pPr>
        <w:pStyle w:val="Prrafodelista"/>
        <w:spacing w:line="240" w:lineRule="auto"/>
        <w:ind w:firstLine="0"/>
      </w:pPr>
    </w:p>
    <w:p w14:paraId="188354D4" w14:textId="77777777" w:rsidR="00203D2E" w:rsidRDefault="00203D2E" w:rsidP="00394814">
      <w:pPr>
        <w:pStyle w:val="Prrafodelista"/>
        <w:spacing w:line="240" w:lineRule="auto"/>
        <w:ind w:firstLine="0"/>
      </w:pPr>
    </w:p>
    <w:p w14:paraId="7748FC23" w14:textId="77777777" w:rsidR="00203D2E" w:rsidRDefault="00203D2E" w:rsidP="00394814">
      <w:pPr>
        <w:pStyle w:val="Prrafodelista"/>
        <w:spacing w:line="240" w:lineRule="auto"/>
        <w:ind w:firstLine="0"/>
      </w:pPr>
    </w:p>
    <w:p w14:paraId="326D2CF5" w14:textId="77777777" w:rsidR="00203D2E" w:rsidRDefault="00203D2E" w:rsidP="00394814">
      <w:pPr>
        <w:pStyle w:val="Prrafodelista"/>
        <w:spacing w:line="240" w:lineRule="auto"/>
        <w:ind w:firstLine="0"/>
      </w:pPr>
    </w:p>
    <w:p w14:paraId="5A244A46" w14:textId="77777777" w:rsidR="00203D2E" w:rsidRDefault="00203D2E" w:rsidP="00394814">
      <w:pPr>
        <w:pStyle w:val="Prrafodelista"/>
        <w:spacing w:line="240" w:lineRule="auto"/>
        <w:ind w:firstLine="0"/>
      </w:pPr>
    </w:p>
    <w:p w14:paraId="30B5BC93" w14:textId="77777777" w:rsidR="00203D2E" w:rsidRDefault="00203D2E" w:rsidP="00394814">
      <w:pPr>
        <w:pStyle w:val="Prrafodelista"/>
        <w:spacing w:line="240" w:lineRule="auto"/>
        <w:ind w:firstLine="0"/>
      </w:pPr>
    </w:p>
    <w:p w14:paraId="52C413C6" w14:textId="77777777" w:rsidR="00203D2E" w:rsidRDefault="00203D2E" w:rsidP="00394814">
      <w:pPr>
        <w:pStyle w:val="Prrafodelista"/>
        <w:spacing w:line="240" w:lineRule="auto"/>
        <w:ind w:firstLine="0"/>
      </w:pPr>
    </w:p>
    <w:p w14:paraId="3338000B" w14:textId="77777777" w:rsidR="00203D2E" w:rsidRDefault="00203D2E" w:rsidP="00394814">
      <w:pPr>
        <w:pStyle w:val="Prrafodelista"/>
        <w:spacing w:line="240" w:lineRule="auto"/>
        <w:ind w:firstLine="0"/>
      </w:pPr>
    </w:p>
    <w:p w14:paraId="09B38E13" w14:textId="56B9C32A" w:rsidR="00203D2E" w:rsidRDefault="00203D2E" w:rsidP="00203D2E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Conclusión </w:t>
      </w:r>
    </w:p>
    <w:p w14:paraId="01CFE2B5" w14:textId="77777777" w:rsidR="00203D2E" w:rsidRDefault="00203D2E" w:rsidP="00203D2E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658A46C3" w14:textId="1D671384" w:rsidR="00203D2E" w:rsidRDefault="00313EF6" w:rsidP="00203D2E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t xml:space="preserve">Gracias a la realización de esa encuesta se podrán mejorar diferentes aspectos del producto y la plataforma con el fin de que los usuarios encuentren los productos que buscan y la calidad del servicio que se presta sea la </w:t>
      </w:r>
      <w:proofErr w:type="spellStart"/>
      <w:r>
        <w:t>mas</w:t>
      </w:r>
      <w:proofErr w:type="spellEnd"/>
      <w:r>
        <w:t xml:space="preserve"> optima.</w:t>
      </w:r>
    </w:p>
    <w:p w14:paraId="43F826C0" w14:textId="77777777" w:rsidR="00203D2E" w:rsidRDefault="00203D2E" w:rsidP="00203D2E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23183F60" w14:textId="77777777" w:rsidR="00203D2E" w:rsidRDefault="00203D2E" w:rsidP="00394814">
      <w:pPr>
        <w:pStyle w:val="Prrafodelista"/>
        <w:spacing w:line="240" w:lineRule="auto"/>
        <w:ind w:firstLine="0"/>
      </w:pPr>
    </w:p>
    <w:p w14:paraId="72E673A5" w14:textId="7515C2B0" w:rsidR="00203D2E" w:rsidRDefault="00203D2E" w:rsidP="00203D2E">
      <w:pPr>
        <w:pStyle w:val="Prrafodelista"/>
        <w:spacing w:line="240" w:lineRule="auto"/>
        <w:ind w:firstLine="0"/>
        <w:jc w:val="center"/>
      </w:pPr>
    </w:p>
    <w:p w14:paraId="3BD8DC6F" w14:textId="48A84D62" w:rsidR="005239C9" w:rsidRDefault="004C100A" w:rsidP="005239C9">
      <w:pPr>
        <w:pStyle w:val="Prrafodelista"/>
        <w:spacing w:line="240" w:lineRule="auto"/>
        <w:ind w:firstLine="0"/>
      </w:pPr>
      <w:r>
        <w:t xml:space="preserve"> </w:t>
      </w:r>
    </w:p>
    <w:p w14:paraId="332BCC01" w14:textId="77777777" w:rsidR="005239C9" w:rsidRDefault="005239C9" w:rsidP="005239C9">
      <w:pPr>
        <w:pStyle w:val="Prrafodelista"/>
        <w:spacing w:line="240" w:lineRule="auto"/>
        <w:ind w:firstLine="0"/>
      </w:pPr>
    </w:p>
    <w:p w14:paraId="5741D521" w14:textId="77777777" w:rsidR="005239C9" w:rsidRDefault="005239C9" w:rsidP="005239C9">
      <w:pPr>
        <w:spacing w:line="240" w:lineRule="auto"/>
        <w:ind w:left="360" w:firstLine="0"/>
      </w:pPr>
    </w:p>
    <w:p w14:paraId="7E661F11" w14:textId="722AE8CF" w:rsidR="005239C9" w:rsidRDefault="005239C9" w:rsidP="005239C9">
      <w:pPr>
        <w:pStyle w:val="Prrafodelista"/>
        <w:spacing w:line="240" w:lineRule="auto"/>
        <w:ind w:firstLine="0"/>
      </w:pPr>
    </w:p>
    <w:p w14:paraId="3E79F26F" w14:textId="60A93FEA" w:rsidR="006340BD" w:rsidRPr="006340BD" w:rsidRDefault="006340BD" w:rsidP="005239C9">
      <w:pPr>
        <w:ind w:left="708" w:firstLine="12"/>
      </w:pPr>
    </w:p>
    <w:sectPr w:rsidR="006340BD" w:rsidRPr="006340BD" w:rsidSect="00A5409E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3ECA" w14:textId="77777777" w:rsidR="00EF75FE" w:rsidRDefault="00EF75FE" w:rsidP="0096018F">
      <w:pPr>
        <w:spacing w:line="240" w:lineRule="auto"/>
      </w:pPr>
      <w:r>
        <w:separator/>
      </w:r>
    </w:p>
  </w:endnote>
  <w:endnote w:type="continuationSeparator" w:id="0">
    <w:p w14:paraId="1D1D04D9" w14:textId="77777777" w:rsidR="00EF75FE" w:rsidRDefault="00EF75FE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5BB4" w14:textId="77777777" w:rsidR="00EF75FE" w:rsidRDefault="00EF75FE" w:rsidP="0096018F">
      <w:pPr>
        <w:spacing w:line="240" w:lineRule="auto"/>
      </w:pPr>
      <w:r>
        <w:separator/>
      </w:r>
    </w:p>
  </w:footnote>
  <w:footnote w:type="continuationSeparator" w:id="0">
    <w:p w14:paraId="0A3EEEAD" w14:textId="77777777" w:rsidR="00EF75FE" w:rsidRDefault="00EF75FE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0A3534"/>
    <w:rsid w:val="001B0C4A"/>
    <w:rsid w:val="001B6484"/>
    <w:rsid w:val="00203D2E"/>
    <w:rsid w:val="00265060"/>
    <w:rsid w:val="00313EF6"/>
    <w:rsid w:val="00394814"/>
    <w:rsid w:val="003B0264"/>
    <w:rsid w:val="003B1862"/>
    <w:rsid w:val="003D0742"/>
    <w:rsid w:val="00487D74"/>
    <w:rsid w:val="00494460"/>
    <w:rsid w:val="004A5B05"/>
    <w:rsid w:val="004C100A"/>
    <w:rsid w:val="005239C9"/>
    <w:rsid w:val="005B0DED"/>
    <w:rsid w:val="005B163B"/>
    <w:rsid w:val="00620770"/>
    <w:rsid w:val="006340BD"/>
    <w:rsid w:val="006A4806"/>
    <w:rsid w:val="006B7FCE"/>
    <w:rsid w:val="006D175A"/>
    <w:rsid w:val="006F1A0A"/>
    <w:rsid w:val="00717312"/>
    <w:rsid w:val="007442BD"/>
    <w:rsid w:val="00761D98"/>
    <w:rsid w:val="007B1D14"/>
    <w:rsid w:val="007F3410"/>
    <w:rsid w:val="007F575C"/>
    <w:rsid w:val="008052AE"/>
    <w:rsid w:val="0096018F"/>
    <w:rsid w:val="00992F74"/>
    <w:rsid w:val="00A05C35"/>
    <w:rsid w:val="00A46F4E"/>
    <w:rsid w:val="00A5409E"/>
    <w:rsid w:val="00A65AAF"/>
    <w:rsid w:val="00A70C62"/>
    <w:rsid w:val="00AE3E19"/>
    <w:rsid w:val="00B05F6A"/>
    <w:rsid w:val="00B379C8"/>
    <w:rsid w:val="00B45CB7"/>
    <w:rsid w:val="00B83BEF"/>
    <w:rsid w:val="00BC078C"/>
    <w:rsid w:val="00BD52AC"/>
    <w:rsid w:val="00C3529A"/>
    <w:rsid w:val="00C421BE"/>
    <w:rsid w:val="00DC5DE0"/>
    <w:rsid w:val="00E94C1B"/>
    <w:rsid w:val="00E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329</TotalTime>
  <Pages>5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Steven Molano Bolivar</cp:lastModifiedBy>
  <cp:revision>9</cp:revision>
  <dcterms:created xsi:type="dcterms:W3CDTF">2023-06-22T00:54:00Z</dcterms:created>
  <dcterms:modified xsi:type="dcterms:W3CDTF">2023-07-03T22:04:00Z</dcterms:modified>
</cp:coreProperties>
</file>