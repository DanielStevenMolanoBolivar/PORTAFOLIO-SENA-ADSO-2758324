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338CE825" w14:textId="77777777" w:rsidR="00BC078C" w:rsidRDefault="00BC078C" w:rsidP="004A5B05">
      <w:pPr>
        <w:jc w:val="center"/>
        <w:rPr>
          <w:b/>
        </w:rPr>
      </w:pPr>
    </w:p>
    <w:p w14:paraId="2618E95A" w14:textId="77777777" w:rsidR="00CC77D9" w:rsidRDefault="00CC77D9" w:rsidP="004A5B05">
      <w:pPr>
        <w:jc w:val="center"/>
        <w:rPr>
          <w:b/>
        </w:rPr>
      </w:pPr>
      <w:r w:rsidRPr="00CC77D9">
        <w:rPr>
          <w:b/>
        </w:rPr>
        <w:t>Elaboración de los Diagramas del Modelo de Dominio del Proyecto</w:t>
      </w:r>
    </w:p>
    <w:p w14:paraId="7EB7C62A" w14:textId="255AC3DE" w:rsidR="003D0742" w:rsidRDefault="003D0742" w:rsidP="004A5B05">
      <w:pPr>
        <w:jc w:val="center"/>
        <w:rPr>
          <w:b/>
        </w:rPr>
      </w:pPr>
      <w:r w:rsidRPr="003D0742">
        <w:rPr>
          <w:b/>
        </w:rPr>
        <w:t>Fase 1 Análisis</w:t>
      </w:r>
    </w:p>
    <w:p w14:paraId="3B5E4DF9" w14:textId="7D5E92BA" w:rsidR="00BC078C" w:rsidRDefault="00B3144B" w:rsidP="004A5B05">
      <w:pPr>
        <w:jc w:val="center"/>
        <w:rPr>
          <w:b/>
          <w:bCs/>
        </w:rPr>
      </w:pPr>
      <w:r w:rsidRPr="00B3144B">
        <w:rPr>
          <w:b/>
        </w:rPr>
        <w:t>GA2-220501093-AA</w:t>
      </w:r>
      <w:r w:rsidR="00CC77D9">
        <w:rPr>
          <w:b/>
        </w:rPr>
        <w:t>2</w:t>
      </w:r>
    </w:p>
    <w:p w14:paraId="2BE21775" w14:textId="77777777" w:rsidR="00BC078C" w:rsidRPr="00DD55C6" w:rsidRDefault="00BC078C" w:rsidP="004A5B05">
      <w:pPr>
        <w:jc w:val="center"/>
        <w:rPr>
          <w:b/>
          <w:bCs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 w:val="0"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 w:rsidRPr="004A5B05">
        <w:rPr>
          <w:rStyle w:val="normaltextrun"/>
          <w:b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 w:val="0"/>
        </w:rPr>
      </w:pPr>
      <w:r w:rsidRPr="004A5B05">
        <w:rPr>
          <w:rStyle w:val="normaltextrun"/>
          <w:b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52E0947C" w14:textId="3988FFEA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 w:val="0"/>
        </w:rPr>
      </w:pPr>
      <w:r>
        <w:rPr>
          <w:rStyle w:val="normaltextrun"/>
          <w:b/>
        </w:rPr>
        <w:t xml:space="preserve">            </w:t>
      </w:r>
      <w:r w:rsidR="00CC77D9" w:rsidRPr="00CC77D9">
        <w:rPr>
          <w:rStyle w:val="normaltextrun"/>
          <w:b/>
        </w:rPr>
        <w:t>Eumir Pulido de la Pava</w:t>
      </w:r>
    </w:p>
    <w:p w14:paraId="053C7927" w14:textId="5A090E6F" w:rsidR="00BC078C" w:rsidRDefault="004A5B05" w:rsidP="004A5B05">
      <w:pPr>
        <w:pStyle w:val="paragraph"/>
        <w:jc w:val="center"/>
        <w:textAlignment w:val="baseline"/>
        <w:rPr>
          <w:rStyle w:val="normaltextrun"/>
          <w:bCs w:val="0"/>
          <w:highlight w:val="yellow"/>
        </w:rPr>
      </w:pPr>
      <w:r>
        <w:rPr>
          <w:rStyle w:val="normaltextrun"/>
          <w:b/>
        </w:rPr>
        <w:t xml:space="preserve">         </w:t>
      </w:r>
      <w:r w:rsidR="00717312" w:rsidRPr="004A5B05">
        <w:rPr>
          <w:rStyle w:val="normaltextrun"/>
          <w:b/>
        </w:rPr>
        <w:t>2023</w:t>
      </w:r>
      <w:r w:rsidR="00BC078C">
        <w:rPr>
          <w:rStyle w:val="normaltextrun"/>
          <w:highlight w:val="yellow"/>
        </w:rPr>
        <w:br w:type="page"/>
      </w:r>
    </w:p>
    <w:p w14:paraId="72E4DC5E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Introducción</w:t>
      </w:r>
    </w:p>
    <w:p w14:paraId="1F4952F9" w14:textId="77777777" w:rsidR="00CC77D9" w:rsidRDefault="00CC77D9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49E6101D" w14:textId="77777777" w:rsidR="00CC77D9" w:rsidRDefault="00CC77D9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504C8B1C" w14:textId="041492B7" w:rsidR="00CC77D9" w:rsidRDefault="00CC77D9">
      <w:pPr>
        <w:spacing w:line="240" w:lineRule="auto"/>
        <w:ind w:firstLine="0"/>
        <w:jc w:val="center"/>
        <w:rPr>
          <w:sz w:val="28"/>
          <w:szCs w:val="28"/>
        </w:rPr>
      </w:pPr>
      <w:r w:rsidRPr="00CC77D9">
        <w:rPr>
          <w:sz w:val="28"/>
          <w:szCs w:val="28"/>
        </w:rPr>
        <w:t>En este documento,</w:t>
      </w:r>
      <w:r>
        <w:rPr>
          <w:sz w:val="28"/>
          <w:szCs w:val="28"/>
        </w:rPr>
        <w:t xml:space="preserve"> se</w:t>
      </w:r>
      <w:r w:rsidRPr="00CC77D9">
        <w:rPr>
          <w:sz w:val="28"/>
          <w:szCs w:val="28"/>
        </w:rPr>
        <w:t xml:space="preserve"> </w:t>
      </w:r>
      <w:r>
        <w:rPr>
          <w:sz w:val="28"/>
          <w:szCs w:val="28"/>
        </w:rPr>
        <w:t>presenta</w:t>
      </w:r>
      <w:r w:rsidRPr="00CC77D9">
        <w:rPr>
          <w:sz w:val="28"/>
          <w:szCs w:val="28"/>
        </w:rPr>
        <w:t xml:space="preserve"> el diagrama de clases UML que detalla la estructura del sistema utilizando clases, atributos, operaciones y relaciones entre objetos</w:t>
      </w:r>
      <w:r>
        <w:rPr>
          <w:sz w:val="28"/>
          <w:szCs w:val="28"/>
        </w:rPr>
        <w:t>,</w:t>
      </w:r>
      <w:r w:rsidRPr="00CC77D9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CC77D9">
        <w:rPr>
          <w:sz w:val="28"/>
          <w:szCs w:val="28"/>
        </w:rPr>
        <w:t>l objetivo principal es documentar los diversos componentes del software, ofreciendo una comprensión integral de su arquitectura y funcionalidades.</w:t>
      </w:r>
    </w:p>
    <w:p w14:paraId="3E219B41" w14:textId="77777777" w:rsidR="00CC77D9" w:rsidRDefault="00CC77D9">
      <w:pPr>
        <w:spacing w:line="240" w:lineRule="auto"/>
        <w:ind w:firstLine="0"/>
        <w:jc w:val="center"/>
        <w:rPr>
          <w:sz w:val="28"/>
          <w:szCs w:val="28"/>
        </w:rPr>
      </w:pPr>
    </w:p>
    <w:p w14:paraId="0B189019" w14:textId="77777777" w:rsidR="00CC77D9" w:rsidRDefault="00CC77D9">
      <w:pPr>
        <w:spacing w:line="240" w:lineRule="auto"/>
        <w:ind w:firstLine="0"/>
        <w:jc w:val="center"/>
        <w:rPr>
          <w:sz w:val="28"/>
          <w:szCs w:val="28"/>
        </w:rPr>
      </w:pPr>
    </w:p>
    <w:p w14:paraId="2B3047A5" w14:textId="77777777" w:rsidR="00CC77D9" w:rsidRDefault="00CC77D9">
      <w:pPr>
        <w:spacing w:line="240" w:lineRule="auto"/>
        <w:ind w:firstLine="0"/>
        <w:jc w:val="center"/>
        <w:rPr>
          <w:sz w:val="28"/>
          <w:szCs w:val="28"/>
        </w:rPr>
      </w:pPr>
    </w:p>
    <w:p w14:paraId="45E6CA92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17D04BA8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08B8B11F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48A2F966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4101CC17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6C2DA4C4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3FFDC01E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573D0AF2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4C58F861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2DB01F8D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06E9339A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6D745F3D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732578D0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21A6B305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7BDF40D7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075EE96E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7C837B1F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2ACDB702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65753D22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570ABC68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3912078F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62D4D410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1D231BBE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06D706C5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56258247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457CDE6D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2B59F316" w14:textId="77777777" w:rsidR="000A1C2F" w:rsidRDefault="000A1C2F">
      <w:pPr>
        <w:spacing w:line="240" w:lineRule="auto"/>
        <w:ind w:firstLine="0"/>
        <w:jc w:val="center"/>
        <w:rPr>
          <w:sz w:val="28"/>
          <w:szCs w:val="28"/>
        </w:rPr>
      </w:pPr>
    </w:p>
    <w:p w14:paraId="3DBB7AAC" w14:textId="0DD2FB99" w:rsidR="000A1C2F" w:rsidRDefault="002B396A">
      <w:pPr>
        <w:spacing w:line="240" w:lineRule="auto"/>
        <w:ind w:firstLine="0"/>
        <w:jc w:val="center"/>
        <w:rPr>
          <w:sz w:val="28"/>
          <w:szCs w:val="28"/>
        </w:rPr>
      </w:pPr>
      <w:r w:rsidRPr="002B396A">
        <w:lastRenderedPageBreak/>
        <w:drawing>
          <wp:inline distT="0" distB="0" distL="0" distR="0" wp14:anchorId="3D23429F" wp14:editId="3CA5641F">
            <wp:extent cx="8319768" cy="5988685"/>
            <wp:effectExtent l="3175" t="0" r="8890" b="8890"/>
            <wp:docPr id="4617017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5231" cy="59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B41A" w14:textId="77777777" w:rsidR="002B396A" w:rsidRDefault="002B396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4FBF1858" w14:textId="0C70BA3C" w:rsidR="002B396A" w:rsidRDefault="002B396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Conclusión </w:t>
      </w:r>
    </w:p>
    <w:p w14:paraId="6C9FD6C8" w14:textId="77777777" w:rsidR="002B396A" w:rsidRDefault="002B396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4E33D1CF" w14:textId="77777777" w:rsidR="002B396A" w:rsidRDefault="002B396A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16CEEDE2" w14:textId="38DD3C84" w:rsidR="002B396A" w:rsidRPr="00CC77D9" w:rsidRDefault="002B396A">
      <w:pPr>
        <w:spacing w:line="240" w:lineRule="auto"/>
        <w:ind w:firstLine="0"/>
        <w:jc w:val="center"/>
        <w:rPr>
          <w:sz w:val="28"/>
          <w:szCs w:val="28"/>
        </w:rPr>
      </w:pPr>
      <w:r w:rsidRPr="002B396A">
        <w:rPr>
          <w:sz w:val="28"/>
          <w:szCs w:val="28"/>
        </w:rPr>
        <w:t>El objetivo fundamental de UML es permitir la descripción detallada del comportamiento de un sistema, subsistema u operación específica mediante un diagrama de secuencia</w:t>
      </w:r>
      <w:r w:rsidR="00EC6559">
        <w:rPr>
          <w:sz w:val="28"/>
          <w:szCs w:val="28"/>
        </w:rPr>
        <w:t>, e</w:t>
      </w:r>
      <w:r w:rsidRPr="002B396A">
        <w:rPr>
          <w:sz w:val="28"/>
          <w:szCs w:val="28"/>
        </w:rPr>
        <w:t>ste tipo de diagrama ilustra la interacción entre un conjunto de objetos en una aplicación a lo largo del tiempo y se modela para cada caso de uso. Esta representación gráfica facilita la comprensión de cómo se distribuyen las tareas entre los distintos componentes del sistema, proporcionando una visión visual y dinámica de la interacción entre los objetos en diferentes escenarios operativos. En resumen, UML y los diagramas de secuencia son herramientas esenciales para entender y comunicar eficazmente el flujo de trabajo y las interacciones dentro de un sistema de software.</w:t>
      </w:r>
    </w:p>
    <w:sectPr w:rsidR="002B396A" w:rsidRPr="00CC77D9" w:rsidSect="00A5409E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5E29" w14:textId="77777777" w:rsidR="00E65727" w:rsidRDefault="00E65727" w:rsidP="0096018F">
      <w:pPr>
        <w:spacing w:line="240" w:lineRule="auto"/>
      </w:pPr>
      <w:r>
        <w:separator/>
      </w:r>
    </w:p>
  </w:endnote>
  <w:endnote w:type="continuationSeparator" w:id="0">
    <w:p w14:paraId="10CF29B6" w14:textId="77777777" w:rsidR="00E65727" w:rsidRDefault="00E65727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54B8" w14:textId="77777777" w:rsidR="002B396A" w:rsidRDefault="002B396A">
    <w:pPr>
      <w:pStyle w:val="Piedepgina"/>
    </w:pPr>
  </w:p>
  <w:p w14:paraId="32C21350" w14:textId="77777777" w:rsidR="002B396A" w:rsidRDefault="002B396A">
    <w:pPr>
      <w:pStyle w:val="Piedepgina"/>
    </w:pPr>
  </w:p>
  <w:p w14:paraId="723BBA45" w14:textId="77777777" w:rsidR="002B396A" w:rsidRDefault="002B396A">
    <w:pPr>
      <w:pStyle w:val="Piedepgina"/>
    </w:pPr>
  </w:p>
  <w:p w14:paraId="75295679" w14:textId="77777777" w:rsidR="002B396A" w:rsidRDefault="002B39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B394" w14:textId="77777777" w:rsidR="00E65727" w:rsidRDefault="00E65727" w:rsidP="0096018F">
      <w:pPr>
        <w:spacing w:line="240" w:lineRule="auto"/>
      </w:pPr>
      <w:r>
        <w:separator/>
      </w:r>
    </w:p>
  </w:footnote>
  <w:footnote w:type="continuationSeparator" w:id="0">
    <w:p w14:paraId="307DB408" w14:textId="77777777" w:rsidR="00E65727" w:rsidRDefault="00E65727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9C"/>
    <w:multiLevelType w:val="hybridMultilevel"/>
    <w:tmpl w:val="26DE7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122C"/>
    <w:multiLevelType w:val="hybridMultilevel"/>
    <w:tmpl w:val="EE0A9B44"/>
    <w:lvl w:ilvl="0" w:tplc="253A8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40C4"/>
    <w:multiLevelType w:val="hybridMultilevel"/>
    <w:tmpl w:val="82569360"/>
    <w:lvl w:ilvl="0" w:tplc="D422D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65964"/>
    <w:multiLevelType w:val="hybridMultilevel"/>
    <w:tmpl w:val="B1CC5898"/>
    <w:lvl w:ilvl="0" w:tplc="F24C0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460407">
    <w:abstractNumId w:val="0"/>
  </w:num>
  <w:num w:numId="2" w16cid:durableId="1772242694">
    <w:abstractNumId w:val="3"/>
  </w:num>
  <w:num w:numId="3" w16cid:durableId="1381203576">
    <w:abstractNumId w:val="1"/>
  </w:num>
  <w:num w:numId="4" w16cid:durableId="867641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57D34"/>
    <w:rsid w:val="000A1C2F"/>
    <w:rsid w:val="000A3534"/>
    <w:rsid w:val="001B0C4A"/>
    <w:rsid w:val="001B6484"/>
    <w:rsid w:val="00201B9B"/>
    <w:rsid w:val="00203D2E"/>
    <w:rsid w:val="00265060"/>
    <w:rsid w:val="002B396A"/>
    <w:rsid w:val="002D686A"/>
    <w:rsid w:val="00313EF6"/>
    <w:rsid w:val="00315FB5"/>
    <w:rsid w:val="00375779"/>
    <w:rsid w:val="00394814"/>
    <w:rsid w:val="003B0264"/>
    <w:rsid w:val="003B1862"/>
    <w:rsid w:val="003D0742"/>
    <w:rsid w:val="00487D74"/>
    <w:rsid w:val="00494460"/>
    <w:rsid w:val="004A5B05"/>
    <w:rsid w:val="004C100A"/>
    <w:rsid w:val="004C47BD"/>
    <w:rsid w:val="005239C9"/>
    <w:rsid w:val="005B0DED"/>
    <w:rsid w:val="005B163B"/>
    <w:rsid w:val="00620770"/>
    <w:rsid w:val="006340BD"/>
    <w:rsid w:val="006A4806"/>
    <w:rsid w:val="006B7FCE"/>
    <w:rsid w:val="006D175A"/>
    <w:rsid w:val="006F1A0A"/>
    <w:rsid w:val="00717312"/>
    <w:rsid w:val="00735506"/>
    <w:rsid w:val="007442BD"/>
    <w:rsid w:val="00761D98"/>
    <w:rsid w:val="007B1D14"/>
    <w:rsid w:val="007F3410"/>
    <w:rsid w:val="007F575C"/>
    <w:rsid w:val="008052AE"/>
    <w:rsid w:val="008C05F9"/>
    <w:rsid w:val="0096018F"/>
    <w:rsid w:val="00992F74"/>
    <w:rsid w:val="00A05C35"/>
    <w:rsid w:val="00A46F4E"/>
    <w:rsid w:val="00A5409E"/>
    <w:rsid w:val="00A65AAF"/>
    <w:rsid w:val="00A70C62"/>
    <w:rsid w:val="00AD353F"/>
    <w:rsid w:val="00AE3E19"/>
    <w:rsid w:val="00B05F6A"/>
    <w:rsid w:val="00B3144B"/>
    <w:rsid w:val="00B379C8"/>
    <w:rsid w:val="00B45CB7"/>
    <w:rsid w:val="00B83BEF"/>
    <w:rsid w:val="00BC078C"/>
    <w:rsid w:val="00BD52AC"/>
    <w:rsid w:val="00C3529A"/>
    <w:rsid w:val="00C421BE"/>
    <w:rsid w:val="00CC77D9"/>
    <w:rsid w:val="00DC5DE0"/>
    <w:rsid w:val="00E65727"/>
    <w:rsid w:val="00E94C1B"/>
    <w:rsid w:val="00EC6559"/>
    <w:rsid w:val="00EF75FE"/>
    <w:rsid w:val="00F1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paragraph" w:styleId="Prrafodelista">
    <w:name w:val="List Paragraph"/>
    <w:basedOn w:val="Normal"/>
    <w:uiPriority w:val="34"/>
    <w:qFormat/>
    <w:rsid w:val="005239C9"/>
    <w:pPr>
      <w:ind w:left="720"/>
      <w:contextualSpacing/>
    </w:pPr>
  </w:style>
  <w:style w:type="character" w:customStyle="1" w:styleId="hgkelc">
    <w:name w:val="hgkelc"/>
    <w:basedOn w:val="Fuentedeprrafopredeter"/>
    <w:rsid w:val="0052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316</TotalTime>
  <Pages>4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Bolivar</cp:lastModifiedBy>
  <cp:revision>8</cp:revision>
  <dcterms:created xsi:type="dcterms:W3CDTF">2023-09-06T03:27:00Z</dcterms:created>
  <dcterms:modified xsi:type="dcterms:W3CDTF">2023-10-16T22:33:00Z</dcterms:modified>
</cp:coreProperties>
</file>