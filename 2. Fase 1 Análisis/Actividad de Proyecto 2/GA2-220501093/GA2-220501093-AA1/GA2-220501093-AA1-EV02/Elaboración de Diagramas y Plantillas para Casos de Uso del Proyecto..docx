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5BA9" w14:textId="77777777" w:rsidR="00BC078C" w:rsidRDefault="00BC078C" w:rsidP="00BC078C">
      <w:pPr>
        <w:jc w:val="center"/>
        <w:rPr>
          <w:b/>
        </w:rPr>
      </w:pPr>
    </w:p>
    <w:p w14:paraId="43AF34E4" w14:textId="77777777" w:rsidR="00BC078C" w:rsidRDefault="00BC078C" w:rsidP="004A5B05">
      <w:pPr>
        <w:jc w:val="center"/>
        <w:rPr>
          <w:b/>
        </w:rPr>
      </w:pPr>
    </w:p>
    <w:p w14:paraId="338CE825" w14:textId="77777777" w:rsidR="00BC078C" w:rsidRDefault="00BC078C" w:rsidP="004A5B05">
      <w:pPr>
        <w:jc w:val="center"/>
        <w:rPr>
          <w:b/>
        </w:rPr>
      </w:pPr>
    </w:p>
    <w:p w14:paraId="28DD3190" w14:textId="77777777" w:rsidR="00BE1F24" w:rsidRDefault="00BE1F24" w:rsidP="004A5B05">
      <w:pPr>
        <w:jc w:val="center"/>
        <w:rPr>
          <w:b/>
        </w:rPr>
      </w:pPr>
      <w:r w:rsidRPr="00BE1F24">
        <w:rPr>
          <w:b/>
        </w:rPr>
        <w:t>Elaboración de Historias de Usuario del Proyecto</w:t>
      </w:r>
    </w:p>
    <w:p w14:paraId="7EB7C62A" w14:textId="5A41C987" w:rsidR="003D0742" w:rsidRDefault="003D0742" w:rsidP="004A5B05">
      <w:pPr>
        <w:jc w:val="center"/>
        <w:rPr>
          <w:b/>
        </w:rPr>
      </w:pPr>
      <w:r w:rsidRPr="003D0742">
        <w:rPr>
          <w:b/>
        </w:rPr>
        <w:t>Fase 1 Análisis</w:t>
      </w:r>
    </w:p>
    <w:p w14:paraId="3B5E4DF9" w14:textId="10FDF909" w:rsidR="00BC078C" w:rsidRDefault="00B3144B" w:rsidP="004A5B05">
      <w:pPr>
        <w:jc w:val="center"/>
        <w:rPr>
          <w:b/>
          <w:bCs/>
        </w:rPr>
      </w:pPr>
      <w:r w:rsidRPr="00B3144B">
        <w:rPr>
          <w:b/>
        </w:rPr>
        <w:t>GA2-220501093-AA1</w:t>
      </w:r>
    </w:p>
    <w:p w14:paraId="2BE21775" w14:textId="77777777" w:rsidR="00BC078C" w:rsidRDefault="00BC078C" w:rsidP="004A5B05">
      <w:pPr>
        <w:jc w:val="center"/>
        <w:rPr>
          <w:b/>
          <w:bCs/>
        </w:rPr>
      </w:pPr>
    </w:p>
    <w:p w14:paraId="1F610086" w14:textId="77777777" w:rsidR="00BE1F24" w:rsidRPr="00DD55C6" w:rsidRDefault="00BE1F24" w:rsidP="004A5B05">
      <w:pPr>
        <w:jc w:val="center"/>
        <w:rPr>
          <w:b/>
          <w:bCs/>
        </w:rPr>
      </w:pPr>
    </w:p>
    <w:p w14:paraId="1BAAC0B8" w14:textId="77777777" w:rsidR="00BC078C" w:rsidRPr="004A5B05" w:rsidRDefault="00BC078C" w:rsidP="004A5B05">
      <w:pPr>
        <w:pStyle w:val="Sinespaciado"/>
        <w:jc w:val="center"/>
        <w:rPr>
          <w:rFonts w:cs="Times New Roman"/>
          <w:bCs w:val="0"/>
          <w:szCs w:val="24"/>
        </w:rPr>
      </w:pPr>
    </w:p>
    <w:p w14:paraId="00B004D3" w14:textId="1AC6DE6D" w:rsidR="00BC078C" w:rsidRPr="004A5B05" w:rsidRDefault="00717312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 w:rsidRPr="004A5B05">
        <w:rPr>
          <w:rStyle w:val="normaltextrun"/>
          <w:b/>
        </w:rPr>
        <w:t>Daniel Steven Molano Bolivar</w:t>
      </w:r>
    </w:p>
    <w:p w14:paraId="7BB5CC0B" w14:textId="77777777" w:rsidR="00BC078C" w:rsidRDefault="00A46F4E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  <w:bCs w:val="0"/>
        </w:rPr>
      </w:pPr>
      <w:r w:rsidRPr="004A5B05">
        <w:rPr>
          <w:rStyle w:val="normaltextrun"/>
          <w:b/>
        </w:rPr>
        <w:t>Tecnología en Análisis y Desarrollo de Software</w:t>
      </w:r>
    </w:p>
    <w:p w14:paraId="5BE3FD98" w14:textId="265B791A" w:rsidR="004A5B05" w:rsidRPr="004A5B05" w:rsidRDefault="004A5B05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>
        <w:rPr>
          <w:rStyle w:val="normaltextrun"/>
          <w:b/>
        </w:rPr>
        <w:t>2758324</w:t>
      </w:r>
    </w:p>
    <w:p w14:paraId="2A2D32C3" w14:textId="5A4FCC5E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23012E38" w14:textId="42602B0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7F56E9D7" w14:textId="7E5EC50A" w:rsidR="00BC078C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18F8FCF9" w14:textId="77777777" w:rsidR="00BE1F24" w:rsidRPr="004A5B05" w:rsidRDefault="00BE1F24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4455D298" w14:textId="14B9FE4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52E0947C" w14:textId="6837772C" w:rsidR="00717312" w:rsidRPr="004A5B05" w:rsidRDefault="004A5B05" w:rsidP="004A5B05">
      <w:pPr>
        <w:pStyle w:val="paragraph"/>
        <w:jc w:val="center"/>
        <w:textAlignment w:val="baseline"/>
        <w:rPr>
          <w:rStyle w:val="normaltextrun"/>
          <w:b/>
          <w:bCs w:val="0"/>
        </w:rPr>
      </w:pPr>
      <w:r>
        <w:rPr>
          <w:rStyle w:val="normaltextrun"/>
          <w:b/>
        </w:rPr>
        <w:t xml:space="preserve">            </w:t>
      </w:r>
      <w:r w:rsidR="00BE1F24" w:rsidRPr="00BE1F24">
        <w:rPr>
          <w:rStyle w:val="normaltextrun"/>
          <w:b/>
        </w:rPr>
        <w:t>Eumir Pulido de la Pava</w:t>
      </w:r>
    </w:p>
    <w:p w14:paraId="053C7927" w14:textId="3E468C8E" w:rsidR="00BC078C" w:rsidRDefault="004A5B05" w:rsidP="004A5B05">
      <w:pPr>
        <w:pStyle w:val="paragraph"/>
        <w:jc w:val="center"/>
        <w:textAlignment w:val="baseline"/>
        <w:rPr>
          <w:rStyle w:val="normaltextrun"/>
          <w:bCs w:val="0"/>
          <w:highlight w:val="yellow"/>
        </w:rPr>
      </w:pPr>
      <w:r>
        <w:rPr>
          <w:rStyle w:val="normaltextrun"/>
          <w:b/>
        </w:rPr>
        <w:t xml:space="preserve">         </w:t>
      </w:r>
      <w:r w:rsidR="00BE1F24">
        <w:rPr>
          <w:rStyle w:val="normaltextrun"/>
          <w:b/>
        </w:rPr>
        <w:t>Octubre</w:t>
      </w:r>
      <w:r w:rsidR="000A3534">
        <w:rPr>
          <w:rStyle w:val="normaltextrun"/>
          <w:b/>
        </w:rPr>
        <w:t xml:space="preserve"> de </w:t>
      </w:r>
      <w:r w:rsidR="00717312" w:rsidRPr="004A5B05">
        <w:rPr>
          <w:rStyle w:val="normaltextrun"/>
          <w:b/>
        </w:rPr>
        <w:t>2023</w:t>
      </w:r>
      <w:r w:rsidR="00BC078C">
        <w:rPr>
          <w:rStyle w:val="normaltextrun"/>
          <w:highlight w:val="yellow"/>
        </w:rPr>
        <w:br w:type="page"/>
      </w:r>
    </w:p>
    <w:p w14:paraId="6345D895" w14:textId="321F44C8" w:rsidR="00913624" w:rsidRDefault="00A05C35" w:rsidP="00913624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Introducción</w:t>
      </w:r>
    </w:p>
    <w:p w14:paraId="7CC933C7" w14:textId="77777777" w:rsidR="00913624" w:rsidRDefault="00913624" w:rsidP="00913624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63B14EF4" w14:textId="15CBDF4B" w:rsidR="00913624" w:rsidRDefault="00913624" w:rsidP="00913624">
      <w:pPr>
        <w:spacing w:line="240" w:lineRule="auto"/>
        <w:ind w:firstLine="0"/>
        <w:jc w:val="center"/>
        <w:rPr>
          <w:sz w:val="28"/>
          <w:szCs w:val="28"/>
        </w:rPr>
      </w:pPr>
      <w:r w:rsidRPr="00913624">
        <w:rPr>
          <w:sz w:val="28"/>
          <w:szCs w:val="28"/>
        </w:rPr>
        <w:t>En esta sección, se proporcionará una breve introducción al proyecto de la tienda virtual, incluyendo su objetivo principal y su importancia para los usuarios y el negocio.</w:t>
      </w:r>
    </w:p>
    <w:p w14:paraId="59170388" w14:textId="77777777" w:rsidR="00913624" w:rsidRDefault="00913624" w:rsidP="00913624">
      <w:pPr>
        <w:spacing w:line="240" w:lineRule="auto"/>
        <w:ind w:firstLine="0"/>
        <w:jc w:val="center"/>
        <w:rPr>
          <w:sz w:val="28"/>
          <w:szCs w:val="28"/>
        </w:rPr>
      </w:pPr>
    </w:p>
    <w:p w14:paraId="12752996" w14:textId="77777777" w:rsidR="00913624" w:rsidRDefault="00913624" w:rsidP="00913624">
      <w:pPr>
        <w:spacing w:line="240" w:lineRule="auto"/>
        <w:ind w:firstLine="0"/>
        <w:jc w:val="center"/>
        <w:rPr>
          <w:sz w:val="28"/>
          <w:szCs w:val="28"/>
        </w:rPr>
      </w:pPr>
    </w:p>
    <w:p w14:paraId="106BD9AB" w14:textId="77777777" w:rsidR="00913624" w:rsidRDefault="00913624" w:rsidP="00913624">
      <w:pPr>
        <w:spacing w:line="240" w:lineRule="auto"/>
        <w:ind w:firstLine="0"/>
        <w:jc w:val="center"/>
        <w:rPr>
          <w:sz w:val="28"/>
          <w:szCs w:val="28"/>
        </w:rPr>
      </w:pPr>
    </w:p>
    <w:p w14:paraId="11615CFC" w14:textId="713A69D1" w:rsidR="00913624" w:rsidRDefault="00913624" w:rsidP="00913624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Propósito </w:t>
      </w:r>
    </w:p>
    <w:p w14:paraId="2A251E4E" w14:textId="77777777" w:rsidR="00E20DE7" w:rsidRDefault="00E20DE7" w:rsidP="00913624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37A51A2B" w14:textId="77777777" w:rsidR="00E20DE7" w:rsidRPr="00E20DE7" w:rsidRDefault="00E20DE7" w:rsidP="00E20DE7">
      <w:pPr>
        <w:spacing w:line="240" w:lineRule="auto"/>
        <w:ind w:firstLine="0"/>
        <w:jc w:val="center"/>
        <w:rPr>
          <w:sz w:val="28"/>
          <w:szCs w:val="28"/>
        </w:rPr>
      </w:pPr>
    </w:p>
    <w:p w14:paraId="03B9308D" w14:textId="377C37F9" w:rsidR="00E20DE7" w:rsidRDefault="00E20DE7" w:rsidP="00E20DE7">
      <w:pPr>
        <w:spacing w:line="240" w:lineRule="auto"/>
        <w:ind w:firstLine="0"/>
        <w:jc w:val="center"/>
        <w:rPr>
          <w:sz w:val="28"/>
          <w:szCs w:val="28"/>
        </w:rPr>
      </w:pPr>
      <w:r w:rsidRPr="00E20DE7">
        <w:rPr>
          <w:sz w:val="28"/>
          <w:szCs w:val="28"/>
        </w:rPr>
        <w:t>El propósito de este documento es proporcionar una comprensión detallada del funcionamiento general del proyecto de la tienda virtual</w:t>
      </w:r>
      <w:r>
        <w:rPr>
          <w:sz w:val="28"/>
          <w:szCs w:val="28"/>
        </w:rPr>
        <w:t>, e</w:t>
      </w:r>
      <w:r w:rsidRPr="00E20DE7">
        <w:rPr>
          <w:sz w:val="28"/>
          <w:szCs w:val="28"/>
        </w:rPr>
        <w:t>stá diseñado para los usuarios interesados en comprar artículos deseados, mostrándoles cómo agregar productos a su carrito de compra y completar el proceso de compra de manera efectiva</w:t>
      </w:r>
      <w:r w:rsidRPr="00913624">
        <w:rPr>
          <w:sz w:val="28"/>
          <w:szCs w:val="28"/>
        </w:rPr>
        <w:t>.</w:t>
      </w:r>
    </w:p>
    <w:p w14:paraId="3DA9BB08" w14:textId="77777777" w:rsidR="00E20DE7" w:rsidRDefault="00E20DE7" w:rsidP="00E20DE7">
      <w:pPr>
        <w:spacing w:line="240" w:lineRule="auto"/>
        <w:ind w:firstLine="0"/>
        <w:jc w:val="center"/>
        <w:rPr>
          <w:sz w:val="28"/>
          <w:szCs w:val="28"/>
        </w:rPr>
      </w:pPr>
    </w:p>
    <w:p w14:paraId="73170939" w14:textId="20547C84" w:rsidR="00E20DE7" w:rsidRDefault="00E20DE7" w:rsidP="00964465">
      <w:pPr>
        <w:spacing w:line="240" w:lineRule="auto"/>
        <w:ind w:firstLine="0"/>
        <w:rPr>
          <w:sz w:val="28"/>
          <w:szCs w:val="28"/>
        </w:rPr>
      </w:pPr>
    </w:p>
    <w:p w14:paraId="780C1CC9" w14:textId="77777777" w:rsidR="00E20DE7" w:rsidRDefault="00E20DE7" w:rsidP="00913624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6A15519D" w14:textId="4CEF304F" w:rsidR="00913624" w:rsidRDefault="00882B00" w:rsidP="00913624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Funciones </w:t>
      </w:r>
    </w:p>
    <w:p w14:paraId="6D1F8CA9" w14:textId="77777777" w:rsidR="00882B00" w:rsidRDefault="00882B00" w:rsidP="00913624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306C64AE" w14:textId="1D425DA9" w:rsidR="00882B00" w:rsidRPr="00C60839" w:rsidRDefault="00882B00" w:rsidP="00882B00">
      <w:pPr>
        <w:pStyle w:val="Prrafodelista"/>
        <w:numPr>
          <w:ilvl w:val="0"/>
          <w:numId w:val="5"/>
        </w:numPr>
        <w:spacing w:line="240" w:lineRule="auto"/>
        <w:jc w:val="center"/>
        <w:rPr>
          <w:sz w:val="28"/>
          <w:szCs w:val="28"/>
        </w:rPr>
      </w:pPr>
      <w:r w:rsidRPr="00C60839">
        <w:rPr>
          <w:sz w:val="28"/>
          <w:szCs w:val="28"/>
        </w:rPr>
        <w:t xml:space="preserve">Registro de clientes </w:t>
      </w:r>
    </w:p>
    <w:p w14:paraId="565D4DD8" w14:textId="252CF0EA" w:rsidR="00882B00" w:rsidRPr="00C60839" w:rsidRDefault="00882B00" w:rsidP="00882B00">
      <w:pPr>
        <w:pStyle w:val="Prrafodelista"/>
        <w:numPr>
          <w:ilvl w:val="0"/>
          <w:numId w:val="5"/>
        </w:numPr>
        <w:spacing w:line="240" w:lineRule="auto"/>
        <w:jc w:val="center"/>
        <w:rPr>
          <w:sz w:val="28"/>
          <w:szCs w:val="28"/>
        </w:rPr>
      </w:pPr>
      <w:r w:rsidRPr="00C60839">
        <w:rPr>
          <w:sz w:val="28"/>
          <w:szCs w:val="28"/>
        </w:rPr>
        <w:t>Atención al usuario</w:t>
      </w:r>
    </w:p>
    <w:p w14:paraId="779AF033" w14:textId="0CE36CFF" w:rsidR="00882B00" w:rsidRPr="00C60839" w:rsidRDefault="00882B00" w:rsidP="00882B00">
      <w:pPr>
        <w:pStyle w:val="Prrafodelista"/>
        <w:numPr>
          <w:ilvl w:val="0"/>
          <w:numId w:val="5"/>
        </w:numPr>
        <w:spacing w:line="240" w:lineRule="auto"/>
        <w:jc w:val="center"/>
        <w:rPr>
          <w:sz w:val="28"/>
          <w:szCs w:val="28"/>
        </w:rPr>
      </w:pPr>
      <w:r w:rsidRPr="00C60839">
        <w:rPr>
          <w:sz w:val="28"/>
          <w:szCs w:val="28"/>
        </w:rPr>
        <w:t>Visualización de los productos</w:t>
      </w:r>
    </w:p>
    <w:p w14:paraId="741C199D" w14:textId="06BC4062" w:rsidR="00882B00" w:rsidRPr="00C60839" w:rsidRDefault="00882B00" w:rsidP="00964465">
      <w:pPr>
        <w:pStyle w:val="Prrafodelista"/>
        <w:numPr>
          <w:ilvl w:val="0"/>
          <w:numId w:val="5"/>
        </w:numPr>
        <w:spacing w:line="240" w:lineRule="auto"/>
        <w:jc w:val="center"/>
        <w:rPr>
          <w:sz w:val="28"/>
          <w:szCs w:val="28"/>
        </w:rPr>
      </w:pPr>
      <w:r w:rsidRPr="00C60839">
        <w:rPr>
          <w:sz w:val="28"/>
          <w:szCs w:val="28"/>
        </w:rPr>
        <w:t>Carrito de compra</w:t>
      </w:r>
    </w:p>
    <w:p w14:paraId="306878D2" w14:textId="77777777" w:rsidR="00964465" w:rsidRDefault="00964465" w:rsidP="00964465">
      <w:pPr>
        <w:ind w:firstLine="0"/>
        <w:rPr>
          <w:b/>
          <w:bCs/>
          <w:sz w:val="32"/>
          <w:szCs w:val="32"/>
        </w:rPr>
      </w:pPr>
    </w:p>
    <w:p w14:paraId="3CA0BCB9" w14:textId="7CA88701" w:rsidR="00964465" w:rsidRDefault="00964465" w:rsidP="00964465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Características</w:t>
      </w:r>
    </w:p>
    <w:p w14:paraId="6833F1DD" w14:textId="77777777" w:rsidR="00964465" w:rsidRDefault="00964465" w:rsidP="00964465">
      <w:pPr>
        <w:spacing w:line="240" w:lineRule="auto"/>
        <w:jc w:val="center"/>
        <w:rPr>
          <w:b/>
          <w:bCs/>
          <w:sz w:val="32"/>
          <w:szCs w:val="32"/>
        </w:rPr>
      </w:pPr>
    </w:p>
    <w:tbl>
      <w:tblPr>
        <w:tblW w:w="5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4080"/>
      </w:tblGrid>
      <w:tr w:rsidR="00964465" w:rsidRPr="00964465" w14:paraId="3CE2018B" w14:textId="77777777" w:rsidTr="00964465">
        <w:trPr>
          <w:trHeight w:val="29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0BE9" w14:textId="77777777" w:rsidR="00964465" w:rsidRPr="00964465" w:rsidRDefault="00964465" w:rsidP="009644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6446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TIPO DE USUARIO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AEBB" w14:textId="77777777" w:rsidR="00964465" w:rsidRPr="00964465" w:rsidRDefault="00964465" w:rsidP="009644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6446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CLIENTE</w:t>
            </w:r>
          </w:p>
        </w:tc>
      </w:tr>
      <w:tr w:rsidR="00964465" w:rsidRPr="00964465" w14:paraId="674FC1B8" w14:textId="77777777" w:rsidTr="00964465">
        <w:trPr>
          <w:trHeight w:val="29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0185" w14:textId="77777777" w:rsidR="00964465" w:rsidRPr="00964465" w:rsidRDefault="00964465" w:rsidP="009644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6446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 xml:space="preserve">ACTUVIDADES 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24DB" w14:textId="77777777" w:rsidR="00964465" w:rsidRPr="00964465" w:rsidRDefault="00964465" w:rsidP="009644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6446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CONSULTAS Y COMPRAS</w:t>
            </w:r>
          </w:p>
        </w:tc>
      </w:tr>
      <w:tr w:rsidR="00964465" w:rsidRPr="00964465" w14:paraId="17935EE2" w14:textId="77777777" w:rsidTr="00964465">
        <w:trPr>
          <w:trHeight w:val="29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99B7" w14:textId="77777777" w:rsidR="00964465" w:rsidRPr="00964465" w:rsidRDefault="00964465" w:rsidP="009644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F491" w14:textId="77777777" w:rsidR="00964465" w:rsidRPr="00964465" w:rsidRDefault="00964465" w:rsidP="0096446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64465" w:rsidRPr="00964465" w14:paraId="1BE747E3" w14:textId="77777777" w:rsidTr="00964465">
        <w:trPr>
          <w:trHeight w:val="29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AF7D" w14:textId="77777777" w:rsidR="00964465" w:rsidRPr="00964465" w:rsidRDefault="00964465" w:rsidP="009644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6446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TIPO DE USUARIO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0867" w14:textId="77777777" w:rsidR="00964465" w:rsidRPr="00964465" w:rsidRDefault="00964465" w:rsidP="009644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6446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TRABAJADOR</w:t>
            </w:r>
          </w:p>
        </w:tc>
      </w:tr>
      <w:tr w:rsidR="00964465" w:rsidRPr="00964465" w14:paraId="15995F21" w14:textId="77777777" w:rsidTr="00964465">
        <w:trPr>
          <w:trHeight w:val="29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9B98" w14:textId="77777777" w:rsidR="00964465" w:rsidRPr="00964465" w:rsidRDefault="00964465" w:rsidP="009644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6446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 xml:space="preserve">ACTUVIDADES 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DEAD" w14:textId="77777777" w:rsidR="00964465" w:rsidRPr="00964465" w:rsidRDefault="00964465" w:rsidP="0096446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6446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CONTROL Y MANEJO DEL SISTEMA, VENTAS</w:t>
            </w:r>
          </w:p>
        </w:tc>
      </w:tr>
    </w:tbl>
    <w:p w14:paraId="2E086041" w14:textId="77777777" w:rsidR="00964465" w:rsidRDefault="00964465" w:rsidP="00964465">
      <w:pPr>
        <w:spacing w:line="240" w:lineRule="auto"/>
        <w:jc w:val="center"/>
        <w:rPr>
          <w:b/>
          <w:bCs/>
          <w:sz w:val="32"/>
          <w:szCs w:val="32"/>
        </w:rPr>
      </w:pPr>
    </w:p>
    <w:p w14:paraId="63A81368" w14:textId="77777777" w:rsidR="00CA676A" w:rsidRDefault="00CA676A" w:rsidP="00964465">
      <w:pPr>
        <w:spacing w:line="240" w:lineRule="auto"/>
        <w:jc w:val="center"/>
        <w:rPr>
          <w:b/>
          <w:bCs/>
          <w:sz w:val="32"/>
          <w:szCs w:val="32"/>
        </w:rPr>
      </w:pPr>
    </w:p>
    <w:p w14:paraId="31078B61" w14:textId="77777777" w:rsidR="00CA676A" w:rsidRDefault="00CA676A" w:rsidP="00964465">
      <w:pPr>
        <w:spacing w:line="240" w:lineRule="auto"/>
        <w:jc w:val="center"/>
        <w:rPr>
          <w:b/>
          <w:bCs/>
          <w:sz w:val="32"/>
          <w:szCs w:val="32"/>
        </w:rPr>
      </w:pPr>
    </w:p>
    <w:p w14:paraId="4A4B6A6B" w14:textId="77777777" w:rsidR="00CA676A" w:rsidRDefault="00CA676A" w:rsidP="00964465">
      <w:pPr>
        <w:spacing w:line="240" w:lineRule="auto"/>
        <w:jc w:val="center"/>
        <w:rPr>
          <w:b/>
          <w:bCs/>
          <w:sz w:val="32"/>
          <w:szCs w:val="32"/>
        </w:rPr>
      </w:pPr>
    </w:p>
    <w:p w14:paraId="15A04A81" w14:textId="37009F06" w:rsidR="00CA676A" w:rsidRDefault="00CA676A" w:rsidP="00964465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Restricciones</w:t>
      </w:r>
    </w:p>
    <w:p w14:paraId="3CABE82C" w14:textId="77777777" w:rsidR="00CA676A" w:rsidRDefault="00CA676A" w:rsidP="00964465">
      <w:pPr>
        <w:spacing w:line="240" w:lineRule="auto"/>
        <w:jc w:val="center"/>
        <w:rPr>
          <w:b/>
          <w:bCs/>
          <w:sz w:val="32"/>
          <w:szCs w:val="32"/>
        </w:rPr>
      </w:pPr>
    </w:p>
    <w:p w14:paraId="7B06F104" w14:textId="2A93C5D3" w:rsidR="00CA676A" w:rsidRPr="00C60839" w:rsidRDefault="001330C7" w:rsidP="00CA676A">
      <w:pPr>
        <w:pStyle w:val="Prrafodelista"/>
        <w:numPr>
          <w:ilvl w:val="0"/>
          <w:numId w:val="5"/>
        </w:numPr>
        <w:spacing w:line="240" w:lineRule="auto"/>
        <w:jc w:val="center"/>
        <w:rPr>
          <w:b/>
          <w:bCs/>
          <w:sz w:val="28"/>
          <w:szCs w:val="28"/>
        </w:rPr>
      </w:pPr>
      <w:r w:rsidRPr="00C60839">
        <w:rPr>
          <w:sz w:val="28"/>
          <w:szCs w:val="28"/>
        </w:rPr>
        <w:t>Limitaciones de hardware del dispositivo</w:t>
      </w:r>
    </w:p>
    <w:p w14:paraId="126BFC88" w14:textId="176FAE85" w:rsidR="001330C7" w:rsidRPr="00C60839" w:rsidRDefault="001330C7" w:rsidP="00CA676A">
      <w:pPr>
        <w:pStyle w:val="Prrafodelista"/>
        <w:numPr>
          <w:ilvl w:val="0"/>
          <w:numId w:val="5"/>
        </w:numPr>
        <w:spacing w:line="240" w:lineRule="auto"/>
        <w:jc w:val="center"/>
        <w:rPr>
          <w:b/>
          <w:bCs/>
          <w:sz w:val="28"/>
          <w:szCs w:val="28"/>
        </w:rPr>
      </w:pPr>
      <w:r w:rsidRPr="00C60839">
        <w:rPr>
          <w:sz w:val="28"/>
          <w:szCs w:val="28"/>
        </w:rPr>
        <w:t xml:space="preserve">Lenguaje </w:t>
      </w:r>
    </w:p>
    <w:p w14:paraId="7BB02353" w14:textId="6A2A073B" w:rsidR="001330C7" w:rsidRPr="00C60839" w:rsidRDefault="001330C7" w:rsidP="001330C7">
      <w:pPr>
        <w:pStyle w:val="Prrafodelista"/>
        <w:numPr>
          <w:ilvl w:val="0"/>
          <w:numId w:val="5"/>
        </w:numPr>
        <w:spacing w:line="240" w:lineRule="auto"/>
        <w:jc w:val="center"/>
        <w:rPr>
          <w:b/>
          <w:bCs/>
          <w:sz w:val="28"/>
          <w:szCs w:val="28"/>
        </w:rPr>
      </w:pPr>
      <w:r w:rsidRPr="00C60839">
        <w:rPr>
          <w:sz w:val="28"/>
          <w:szCs w:val="28"/>
        </w:rPr>
        <w:t xml:space="preserve">Credibilidad de la aplicación </w:t>
      </w:r>
    </w:p>
    <w:p w14:paraId="34585AD0" w14:textId="77777777" w:rsidR="00964465" w:rsidRDefault="00964465" w:rsidP="00964465">
      <w:pPr>
        <w:jc w:val="center"/>
      </w:pPr>
    </w:p>
    <w:p w14:paraId="792BD7F8" w14:textId="77777777" w:rsidR="001330C7" w:rsidRDefault="001330C7" w:rsidP="00964465">
      <w:pPr>
        <w:jc w:val="center"/>
      </w:pPr>
    </w:p>
    <w:p w14:paraId="54C6339F" w14:textId="77777777" w:rsidR="001330C7" w:rsidRDefault="001330C7" w:rsidP="00C60839"/>
    <w:p w14:paraId="2F4E2A4F" w14:textId="1000B97F" w:rsidR="006C6D84" w:rsidRDefault="00C60839" w:rsidP="006C6D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Requisitos funcionales </w:t>
      </w:r>
    </w:p>
    <w:p w14:paraId="11238AEF" w14:textId="77777777" w:rsidR="006C6D84" w:rsidRDefault="006C6D84" w:rsidP="006C6D84">
      <w:pPr>
        <w:pStyle w:val="Prrafodelista"/>
        <w:numPr>
          <w:ilvl w:val="0"/>
          <w:numId w:val="5"/>
        </w:numPr>
        <w:jc w:val="center"/>
        <w:rPr>
          <w:sz w:val="28"/>
          <w:szCs w:val="28"/>
        </w:rPr>
      </w:pPr>
      <w:r w:rsidRPr="00C60839">
        <w:rPr>
          <w:sz w:val="28"/>
          <w:szCs w:val="28"/>
        </w:rPr>
        <w:t>Administrar el contenido de</w:t>
      </w:r>
      <w:r>
        <w:rPr>
          <w:sz w:val="28"/>
          <w:szCs w:val="28"/>
        </w:rPr>
        <w:t xml:space="preserve"> la pagina</w:t>
      </w:r>
    </w:p>
    <w:p w14:paraId="1B95B450" w14:textId="77777777" w:rsidR="006C6D84" w:rsidRDefault="006C6D84" w:rsidP="006C6D84">
      <w:pPr>
        <w:pStyle w:val="Prrafodelista"/>
        <w:numPr>
          <w:ilvl w:val="0"/>
          <w:numId w:val="5"/>
        </w:numPr>
        <w:jc w:val="center"/>
        <w:rPr>
          <w:sz w:val="28"/>
          <w:szCs w:val="28"/>
        </w:rPr>
      </w:pPr>
      <w:r w:rsidRPr="006C6D84">
        <w:rPr>
          <w:sz w:val="28"/>
          <w:szCs w:val="28"/>
        </w:rPr>
        <w:t>Permitir el registro a usuarios nuevos</w:t>
      </w:r>
    </w:p>
    <w:p w14:paraId="59333176" w14:textId="77777777" w:rsidR="006C6D84" w:rsidRDefault="006C6D84" w:rsidP="006C6D84">
      <w:pPr>
        <w:pStyle w:val="Prrafodelista"/>
        <w:numPr>
          <w:ilvl w:val="0"/>
          <w:numId w:val="5"/>
        </w:numPr>
        <w:jc w:val="center"/>
        <w:rPr>
          <w:sz w:val="28"/>
          <w:szCs w:val="28"/>
        </w:rPr>
      </w:pPr>
      <w:r w:rsidRPr="006C6D84">
        <w:rPr>
          <w:sz w:val="28"/>
          <w:szCs w:val="28"/>
        </w:rPr>
        <w:t>Proteger los datos del usuario</w:t>
      </w:r>
    </w:p>
    <w:p w14:paraId="3569EFA7" w14:textId="7226C8F8" w:rsidR="006C6D84" w:rsidRDefault="006C6D84" w:rsidP="006C6D84">
      <w:pPr>
        <w:pStyle w:val="Prrafodelista"/>
        <w:numPr>
          <w:ilvl w:val="0"/>
          <w:numId w:val="5"/>
        </w:numPr>
        <w:jc w:val="center"/>
        <w:rPr>
          <w:sz w:val="28"/>
          <w:szCs w:val="28"/>
        </w:rPr>
      </w:pPr>
      <w:r w:rsidRPr="006C6D84">
        <w:rPr>
          <w:sz w:val="28"/>
          <w:szCs w:val="28"/>
        </w:rPr>
        <w:t>Facilitar al usuario medios de contacto para resolver dudas</w:t>
      </w:r>
    </w:p>
    <w:p w14:paraId="67B9EA03" w14:textId="77777777" w:rsidR="006C6D84" w:rsidRDefault="006C6D84" w:rsidP="006C6D84">
      <w:pPr>
        <w:pStyle w:val="Prrafodelista"/>
        <w:ind w:firstLine="0"/>
        <w:rPr>
          <w:sz w:val="28"/>
          <w:szCs w:val="28"/>
        </w:rPr>
      </w:pPr>
    </w:p>
    <w:p w14:paraId="61C9D47F" w14:textId="77777777" w:rsidR="006C6D84" w:rsidRDefault="006C6D84" w:rsidP="006C6D84">
      <w:pPr>
        <w:pStyle w:val="Prrafodelista"/>
        <w:ind w:firstLine="0"/>
        <w:rPr>
          <w:sz w:val="28"/>
          <w:szCs w:val="28"/>
        </w:rPr>
      </w:pPr>
    </w:p>
    <w:p w14:paraId="2989EC3B" w14:textId="2D86B3EC" w:rsidR="006C6D84" w:rsidRDefault="006C6D84" w:rsidP="006C6D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Requisitos funcionales </w:t>
      </w:r>
    </w:p>
    <w:p w14:paraId="2DA2952A" w14:textId="1ACF70EE" w:rsidR="006C6D84" w:rsidRPr="006C6D84" w:rsidRDefault="006C6D84" w:rsidP="006C6D84">
      <w:pPr>
        <w:pStyle w:val="Prrafodelista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F235E4">
        <w:rPr>
          <w:rFonts w:eastAsia="Times New Roman" w:cs="Times New Roman"/>
          <w:color w:val="000000"/>
          <w:sz w:val="26"/>
          <w:szCs w:val="26"/>
          <w:lang w:val="es-ES" w:eastAsia="es-ES"/>
        </w:rPr>
        <w:t>Servicio de ayuda para los usuarios</w:t>
      </w:r>
    </w:p>
    <w:p w14:paraId="5CF795E8" w14:textId="6D0F6316" w:rsidR="006C6D84" w:rsidRPr="006C6D84" w:rsidRDefault="006C6D84" w:rsidP="006C6D84">
      <w:pPr>
        <w:pStyle w:val="Prrafodelista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F235E4">
        <w:rPr>
          <w:rFonts w:eastAsia="Times New Roman" w:cs="Times New Roman"/>
          <w:color w:val="000000"/>
          <w:sz w:val="26"/>
          <w:szCs w:val="26"/>
          <w:lang w:val="es-ES" w:eastAsia="es-ES"/>
        </w:rPr>
        <w:t>La interfaz debe ser sencilla de entender para cualquier usuario</w:t>
      </w:r>
    </w:p>
    <w:p w14:paraId="49BE6D6E" w14:textId="06D5A31A" w:rsidR="006C6D84" w:rsidRPr="006C6D84" w:rsidRDefault="006C6D84" w:rsidP="006C6D84">
      <w:pPr>
        <w:pStyle w:val="Prrafodelista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F235E4">
        <w:rPr>
          <w:rFonts w:eastAsia="Times New Roman" w:cs="Times New Roman"/>
          <w:color w:val="000000"/>
          <w:sz w:val="26"/>
          <w:szCs w:val="26"/>
          <w:lang w:val="es-ES" w:eastAsia="es-ES"/>
        </w:rPr>
        <w:t>Se debe tener un tiempo mínimo de respuesta a la solicitud del usuario</w:t>
      </w:r>
    </w:p>
    <w:p w14:paraId="04A6C422" w14:textId="77777777" w:rsidR="006C6D84" w:rsidRDefault="006C6D84" w:rsidP="006C6D84">
      <w:pPr>
        <w:pStyle w:val="Prrafodelista"/>
        <w:ind w:firstLine="0"/>
        <w:rPr>
          <w:sz w:val="28"/>
          <w:szCs w:val="28"/>
        </w:rPr>
      </w:pPr>
    </w:p>
    <w:p w14:paraId="15B42354" w14:textId="77777777" w:rsidR="007A0C98" w:rsidRDefault="007A0C98" w:rsidP="006C6D84">
      <w:pPr>
        <w:pStyle w:val="Prrafodelista"/>
        <w:ind w:firstLine="0"/>
        <w:rPr>
          <w:sz w:val="28"/>
          <w:szCs w:val="28"/>
        </w:rPr>
      </w:pPr>
    </w:p>
    <w:p w14:paraId="4C31A198" w14:textId="318BE855" w:rsidR="006C6D84" w:rsidRPr="007A0C98" w:rsidRDefault="007A0C98" w:rsidP="007A0C98">
      <w:pPr>
        <w:pStyle w:val="Prrafodelista"/>
        <w:ind w:firstLine="0"/>
        <w:rPr>
          <w:sz w:val="28"/>
          <w:szCs w:val="28"/>
        </w:rPr>
      </w:pPr>
      <w:r w:rsidRPr="007A0C98">
        <w:lastRenderedPageBreak/>
        <w:drawing>
          <wp:anchor distT="0" distB="0" distL="114300" distR="114300" simplePos="0" relativeHeight="251658240" behindDoc="0" locked="0" layoutInCell="1" allowOverlap="1" wp14:anchorId="1E6C4853" wp14:editId="08012A33">
            <wp:simplePos x="0" y="0"/>
            <wp:positionH relativeFrom="column">
              <wp:posOffset>-1033145</wp:posOffset>
            </wp:positionH>
            <wp:positionV relativeFrom="paragraph">
              <wp:posOffset>1318895</wp:posOffset>
            </wp:positionV>
            <wp:extent cx="8390890" cy="5753735"/>
            <wp:effectExtent l="4127" t="0" r="0" b="0"/>
            <wp:wrapSquare wrapText="bothSides"/>
            <wp:docPr id="2085375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9089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6D84" w:rsidRPr="007A0C98" w:rsidSect="00A5409E">
      <w:head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C76D" w14:textId="77777777" w:rsidR="0041066D" w:rsidRDefault="0041066D" w:rsidP="0096018F">
      <w:pPr>
        <w:spacing w:line="240" w:lineRule="auto"/>
      </w:pPr>
      <w:r>
        <w:separator/>
      </w:r>
    </w:p>
  </w:endnote>
  <w:endnote w:type="continuationSeparator" w:id="0">
    <w:p w14:paraId="392FDBA3" w14:textId="77777777" w:rsidR="0041066D" w:rsidRDefault="0041066D" w:rsidP="0096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C2FBB" w14:textId="77777777" w:rsidR="0041066D" w:rsidRDefault="0041066D" w:rsidP="0096018F">
      <w:pPr>
        <w:spacing w:line="240" w:lineRule="auto"/>
      </w:pPr>
      <w:r>
        <w:separator/>
      </w:r>
    </w:p>
  </w:footnote>
  <w:footnote w:type="continuationSeparator" w:id="0">
    <w:p w14:paraId="0BA1931D" w14:textId="77777777" w:rsidR="0041066D" w:rsidRDefault="0041066D" w:rsidP="00960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701614"/>
      <w:docPartObj>
        <w:docPartGallery w:val="Page Numbers (Top of Page)"/>
        <w:docPartUnique/>
      </w:docPartObj>
    </w:sdtPr>
    <w:sdtContent>
      <w:p w14:paraId="5C32197D" w14:textId="77777777" w:rsidR="0096018F" w:rsidRDefault="0096018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08CAC6" w14:textId="77777777" w:rsidR="0096018F" w:rsidRDefault="009601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9C"/>
    <w:multiLevelType w:val="hybridMultilevel"/>
    <w:tmpl w:val="26DE7C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122C"/>
    <w:multiLevelType w:val="hybridMultilevel"/>
    <w:tmpl w:val="EE0A9B44"/>
    <w:lvl w:ilvl="0" w:tplc="253A8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40C4"/>
    <w:multiLevelType w:val="hybridMultilevel"/>
    <w:tmpl w:val="82569360"/>
    <w:lvl w:ilvl="0" w:tplc="D422D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65964"/>
    <w:multiLevelType w:val="hybridMultilevel"/>
    <w:tmpl w:val="B1CC5898"/>
    <w:lvl w:ilvl="0" w:tplc="F24C0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D29E8"/>
    <w:multiLevelType w:val="hybridMultilevel"/>
    <w:tmpl w:val="63763C8C"/>
    <w:lvl w:ilvl="0" w:tplc="20A60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460407">
    <w:abstractNumId w:val="0"/>
  </w:num>
  <w:num w:numId="2" w16cid:durableId="1772242694">
    <w:abstractNumId w:val="3"/>
  </w:num>
  <w:num w:numId="3" w16cid:durableId="1381203576">
    <w:abstractNumId w:val="1"/>
  </w:num>
  <w:num w:numId="4" w16cid:durableId="867641158">
    <w:abstractNumId w:val="2"/>
  </w:num>
  <w:num w:numId="5" w16cid:durableId="494803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2"/>
    <w:rsid w:val="00057D34"/>
    <w:rsid w:val="000A3534"/>
    <w:rsid w:val="001330C7"/>
    <w:rsid w:val="001B0C4A"/>
    <w:rsid w:val="001B6484"/>
    <w:rsid w:val="00201B9B"/>
    <w:rsid w:val="00203D2E"/>
    <w:rsid w:val="00265060"/>
    <w:rsid w:val="002D686A"/>
    <w:rsid w:val="00313EF6"/>
    <w:rsid w:val="00315FB5"/>
    <w:rsid w:val="00375779"/>
    <w:rsid w:val="00394814"/>
    <w:rsid w:val="003B0264"/>
    <w:rsid w:val="003B1862"/>
    <w:rsid w:val="003D0742"/>
    <w:rsid w:val="0041066D"/>
    <w:rsid w:val="00487D74"/>
    <w:rsid w:val="00494460"/>
    <w:rsid w:val="004A5B05"/>
    <w:rsid w:val="004C100A"/>
    <w:rsid w:val="004C47BD"/>
    <w:rsid w:val="005239C9"/>
    <w:rsid w:val="005B0DED"/>
    <w:rsid w:val="005B163B"/>
    <w:rsid w:val="00620770"/>
    <w:rsid w:val="006340BD"/>
    <w:rsid w:val="006A4806"/>
    <w:rsid w:val="006B7FCE"/>
    <w:rsid w:val="006C6D84"/>
    <w:rsid w:val="006D175A"/>
    <w:rsid w:val="006F1A0A"/>
    <w:rsid w:val="00717312"/>
    <w:rsid w:val="00735506"/>
    <w:rsid w:val="007442BD"/>
    <w:rsid w:val="00761D98"/>
    <w:rsid w:val="007A0C98"/>
    <w:rsid w:val="007B1D14"/>
    <w:rsid w:val="007F3410"/>
    <w:rsid w:val="007F575C"/>
    <w:rsid w:val="008052AE"/>
    <w:rsid w:val="00882B00"/>
    <w:rsid w:val="008C05F9"/>
    <w:rsid w:val="00913624"/>
    <w:rsid w:val="0096018F"/>
    <w:rsid w:val="00964465"/>
    <w:rsid w:val="00992F74"/>
    <w:rsid w:val="00A05C35"/>
    <w:rsid w:val="00A46F4E"/>
    <w:rsid w:val="00A5409E"/>
    <w:rsid w:val="00A65AAF"/>
    <w:rsid w:val="00A70C62"/>
    <w:rsid w:val="00AD353F"/>
    <w:rsid w:val="00AE3E19"/>
    <w:rsid w:val="00B05F6A"/>
    <w:rsid w:val="00B3144B"/>
    <w:rsid w:val="00B379C8"/>
    <w:rsid w:val="00B45CB7"/>
    <w:rsid w:val="00B83BEF"/>
    <w:rsid w:val="00BC078C"/>
    <w:rsid w:val="00BD52AC"/>
    <w:rsid w:val="00BE1F24"/>
    <w:rsid w:val="00C3529A"/>
    <w:rsid w:val="00C421BE"/>
    <w:rsid w:val="00C60839"/>
    <w:rsid w:val="00CA676A"/>
    <w:rsid w:val="00DC5DE0"/>
    <w:rsid w:val="00E20DE7"/>
    <w:rsid w:val="00E94C1B"/>
    <w:rsid w:val="00EF75FE"/>
    <w:rsid w:val="00F1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2B18"/>
  <w15:chartTrackingRefBased/>
  <w15:docId w15:val="{1B14BC69-5C60-49A4-AC4F-4F3C6822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4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AC"/>
    <w:pPr>
      <w:spacing w:line="480" w:lineRule="auto"/>
      <w:ind w:firstLine="720"/>
      <w:jc w:val="left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7B1D14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BD52AC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BD52AC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BD52AC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BD52AC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7B1D14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D52AC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BD52AC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BD52AC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BD52AC"/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1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18F"/>
    <w:rPr>
      <w:rFonts w:ascii="Times New Roman" w:hAnsi="Times New Roman"/>
      <w:sz w:val="24"/>
    </w:rPr>
  </w:style>
  <w:style w:type="paragraph" w:customStyle="1" w:styleId="TtuloTablas">
    <w:name w:val="Título Tablas"/>
    <w:basedOn w:val="Normal"/>
    <w:link w:val="TtuloTablasCar"/>
    <w:qFormat/>
    <w:rsid w:val="006B7FCE"/>
    <w:pPr>
      <w:ind w:firstLine="0"/>
    </w:pPr>
  </w:style>
  <w:style w:type="paragraph" w:customStyle="1" w:styleId="SubttuloTablas">
    <w:name w:val="Subtítulo Tablas"/>
    <w:basedOn w:val="TtuloTablas"/>
    <w:link w:val="SubttuloTablasCar"/>
    <w:qFormat/>
    <w:rsid w:val="006B7FCE"/>
    <w:rPr>
      <w:i/>
    </w:rPr>
  </w:style>
  <w:style w:type="character" w:customStyle="1" w:styleId="TtuloTablasCar">
    <w:name w:val="Título Tablas Car"/>
    <w:basedOn w:val="Fuentedeprrafopredeter"/>
    <w:link w:val="TtuloTablas"/>
    <w:rsid w:val="006B7FCE"/>
    <w:rPr>
      <w:rFonts w:ascii="Times New Roman" w:hAnsi="Times New Roman"/>
      <w:sz w:val="24"/>
    </w:rPr>
  </w:style>
  <w:style w:type="character" w:customStyle="1" w:styleId="SubttuloTablasCar">
    <w:name w:val="Subtítulo Tablas Car"/>
    <w:basedOn w:val="TtuloTablasCar"/>
    <w:link w:val="SubttuloTablas"/>
    <w:rsid w:val="006B7FCE"/>
    <w:rPr>
      <w:rFonts w:ascii="Times New Roman" w:hAnsi="Times New Roman"/>
      <w:i/>
      <w:sz w:val="24"/>
    </w:rPr>
  </w:style>
  <w:style w:type="paragraph" w:styleId="Sinespaciado">
    <w:name w:val="No Spacing"/>
    <w:aliases w:val="Título Tablas e ilustraciones"/>
    <w:uiPriority w:val="1"/>
    <w:qFormat/>
    <w:rsid w:val="00BC078C"/>
    <w:pPr>
      <w:spacing w:line="480" w:lineRule="auto"/>
      <w:jc w:val="left"/>
    </w:pPr>
    <w:rPr>
      <w:rFonts w:ascii="Times New Roman" w:hAnsi="Times New Roman"/>
      <w:b/>
      <w:bCs/>
      <w:sz w:val="24"/>
      <w:szCs w:val="22"/>
    </w:rPr>
  </w:style>
  <w:style w:type="paragraph" w:customStyle="1" w:styleId="paragraph">
    <w:name w:val="paragraph"/>
    <w:basedOn w:val="Normal"/>
    <w:rsid w:val="00BC078C"/>
    <w:pPr>
      <w:spacing w:before="100" w:beforeAutospacing="1" w:after="100" w:afterAutospacing="1" w:line="240" w:lineRule="auto"/>
      <w:ind w:firstLine="0"/>
    </w:pPr>
    <w:rPr>
      <w:rFonts w:eastAsia="Times New Roman" w:cs="Times New Roman"/>
      <w:bCs/>
      <w:lang w:eastAsia="es-CO"/>
    </w:rPr>
  </w:style>
  <w:style w:type="character" w:customStyle="1" w:styleId="normaltextrun">
    <w:name w:val="normaltextrun"/>
    <w:basedOn w:val="Fuentedeprrafopredeter"/>
    <w:rsid w:val="00BC078C"/>
  </w:style>
  <w:style w:type="character" w:customStyle="1" w:styleId="eop">
    <w:name w:val="eop"/>
    <w:basedOn w:val="Fuentedeprrafopredeter"/>
    <w:rsid w:val="00BC078C"/>
  </w:style>
  <w:style w:type="paragraph" w:styleId="Prrafodelista">
    <w:name w:val="List Paragraph"/>
    <w:basedOn w:val="Normal"/>
    <w:uiPriority w:val="34"/>
    <w:qFormat/>
    <w:rsid w:val="005239C9"/>
    <w:pPr>
      <w:ind w:left="720"/>
      <w:contextualSpacing/>
    </w:pPr>
  </w:style>
  <w:style w:type="character" w:customStyle="1" w:styleId="hgkelc">
    <w:name w:val="hgkelc"/>
    <w:basedOn w:val="Fuentedeprrafopredeter"/>
    <w:rsid w:val="0052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OneDrive\Escritorio\SENA-ADSO\Plantillas\FORMATOnAPA___5164385b14ae4d6__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E88C-9108-4FE1-AD8C-23DCDF01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FORMATOnAPA___5164385b14ae4d6___.dotx</Template>
  <TotalTime>6350</TotalTime>
  <Pages>4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Bolivar</cp:lastModifiedBy>
  <cp:revision>8</cp:revision>
  <dcterms:created xsi:type="dcterms:W3CDTF">2023-09-06T03:27:00Z</dcterms:created>
  <dcterms:modified xsi:type="dcterms:W3CDTF">2023-10-12T06:21:00Z</dcterms:modified>
</cp:coreProperties>
</file>