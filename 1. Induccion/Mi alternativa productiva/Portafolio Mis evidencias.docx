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5BA9" w14:textId="77777777" w:rsidR="00BC078C" w:rsidRDefault="00BC078C" w:rsidP="00BC078C">
      <w:pPr>
        <w:jc w:val="center"/>
        <w:rPr>
          <w:b/>
        </w:rPr>
      </w:pPr>
    </w:p>
    <w:p w14:paraId="43AF34E4" w14:textId="77777777" w:rsidR="00BC078C" w:rsidRDefault="00BC078C" w:rsidP="004A5B05">
      <w:pPr>
        <w:jc w:val="center"/>
        <w:rPr>
          <w:b/>
        </w:rPr>
      </w:pPr>
    </w:p>
    <w:p w14:paraId="338CE825" w14:textId="77777777" w:rsidR="00BC078C" w:rsidRDefault="00BC078C" w:rsidP="004A5B05">
      <w:pPr>
        <w:jc w:val="center"/>
        <w:rPr>
          <w:b/>
        </w:rPr>
      </w:pPr>
    </w:p>
    <w:p w14:paraId="0366A0E0" w14:textId="77777777" w:rsidR="00B656D2" w:rsidRDefault="00B656D2" w:rsidP="004A5B05">
      <w:pPr>
        <w:jc w:val="center"/>
        <w:rPr>
          <w:b/>
        </w:rPr>
      </w:pPr>
      <w:r w:rsidRPr="00B656D2">
        <w:rPr>
          <w:b/>
        </w:rPr>
        <w:t>Portafolio: Mis evidencias</w:t>
      </w:r>
    </w:p>
    <w:p w14:paraId="41EF7FF9" w14:textId="77777777" w:rsidR="00BA4DBA" w:rsidRDefault="00BA4DBA" w:rsidP="004A5B05">
      <w:pPr>
        <w:jc w:val="center"/>
        <w:rPr>
          <w:b/>
        </w:rPr>
      </w:pPr>
      <w:r w:rsidRPr="00BA4DBA">
        <w:rPr>
          <w:b/>
        </w:rPr>
        <w:t>Mi alternativa productiva</w:t>
      </w:r>
    </w:p>
    <w:p w14:paraId="78E66FDC" w14:textId="77777777" w:rsidR="00BC078C" w:rsidRDefault="00BC078C" w:rsidP="004A5B05">
      <w:pPr>
        <w:jc w:val="center"/>
        <w:rPr>
          <w:b/>
          <w:bCs w:val="0"/>
        </w:rPr>
      </w:pPr>
    </w:p>
    <w:p w14:paraId="3B5E4DF9" w14:textId="77777777" w:rsidR="00BC078C" w:rsidRDefault="00BC078C" w:rsidP="004A5B05">
      <w:pPr>
        <w:jc w:val="center"/>
        <w:rPr>
          <w:b/>
          <w:bCs w:val="0"/>
        </w:rPr>
      </w:pPr>
    </w:p>
    <w:p w14:paraId="2BE21775" w14:textId="77777777" w:rsidR="00BC078C" w:rsidRPr="00DD55C6" w:rsidRDefault="00BC078C" w:rsidP="004A5B05">
      <w:pPr>
        <w:jc w:val="center"/>
        <w:rPr>
          <w:b/>
          <w:bCs w:val="0"/>
        </w:rPr>
      </w:pPr>
    </w:p>
    <w:p w14:paraId="1BAAC0B8" w14:textId="77777777" w:rsidR="00BC078C" w:rsidRPr="004A5B05" w:rsidRDefault="00BC078C" w:rsidP="004A5B05">
      <w:pPr>
        <w:pStyle w:val="Sinespaciado"/>
        <w:jc w:val="center"/>
        <w:rPr>
          <w:rFonts w:cs="Times New Roman"/>
          <w:bCs/>
          <w:szCs w:val="24"/>
        </w:rPr>
      </w:pPr>
    </w:p>
    <w:p w14:paraId="00B004D3" w14:textId="1AC6DE6D" w:rsidR="00BC078C" w:rsidRPr="004A5B05" w:rsidRDefault="00717312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4A5B05">
        <w:rPr>
          <w:rStyle w:val="normaltextrun"/>
          <w:b/>
          <w:bCs/>
        </w:rPr>
        <w:t>Daniel Steven Molano Bolivar</w:t>
      </w:r>
    </w:p>
    <w:p w14:paraId="7BB5CC0B" w14:textId="77777777" w:rsidR="00BC078C" w:rsidRDefault="00A46F4E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  <w:b/>
          <w:bCs/>
        </w:rPr>
      </w:pPr>
      <w:r w:rsidRPr="004A5B05">
        <w:rPr>
          <w:rStyle w:val="normaltextrun"/>
          <w:b/>
          <w:bCs/>
        </w:rPr>
        <w:t>Tecnología en Análisis y Desarrollo de Software</w:t>
      </w:r>
    </w:p>
    <w:p w14:paraId="5BE3FD98" w14:textId="265B791A" w:rsidR="004A5B05" w:rsidRPr="004A5B05" w:rsidRDefault="004A5B05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</w:rPr>
        <w:t>2758324</w:t>
      </w:r>
    </w:p>
    <w:p w14:paraId="2A2D32C3" w14:textId="5A4FCC5E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3012E38" w14:textId="42602B0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F56E9D7" w14:textId="7E5EC50A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455D298" w14:textId="14B9FE4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2E0947C" w14:textId="78E04F84" w:rsidR="00717312" w:rsidRPr="004A5B05" w:rsidRDefault="004A5B05" w:rsidP="00BA4DBA">
      <w:pPr>
        <w:pStyle w:val="paragraph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            </w:t>
      </w:r>
      <w:r w:rsidR="00BA4DBA" w:rsidRPr="00BA4DBA">
        <w:rPr>
          <w:rStyle w:val="normaltextrun"/>
          <w:b/>
          <w:bCs/>
        </w:rPr>
        <w:t>Martha Liliana</w:t>
      </w:r>
      <w:r w:rsidR="00BA4DBA">
        <w:rPr>
          <w:rStyle w:val="normaltextrun"/>
          <w:b/>
          <w:bCs/>
        </w:rPr>
        <w:t xml:space="preserve"> </w:t>
      </w:r>
      <w:r w:rsidR="00BA4DBA" w:rsidRPr="00BA4DBA">
        <w:rPr>
          <w:rStyle w:val="normaltextrun"/>
          <w:b/>
          <w:bCs/>
        </w:rPr>
        <w:t>Gil Vergara</w:t>
      </w:r>
    </w:p>
    <w:p w14:paraId="053C7927" w14:textId="754E0FA7" w:rsidR="00BC078C" w:rsidRDefault="004A5B05" w:rsidP="004A5B05">
      <w:pPr>
        <w:pStyle w:val="paragraph"/>
        <w:jc w:val="center"/>
        <w:textAlignment w:val="baseline"/>
        <w:rPr>
          <w:rStyle w:val="normaltextrun"/>
          <w:bCs/>
          <w:highlight w:val="yellow"/>
        </w:rPr>
      </w:pPr>
      <w:r>
        <w:rPr>
          <w:rStyle w:val="normaltextrun"/>
          <w:b/>
          <w:bCs/>
        </w:rPr>
        <w:t xml:space="preserve">         </w:t>
      </w:r>
      <w:r w:rsidR="00717312" w:rsidRPr="004A5B05">
        <w:rPr>
          <w:rStyle w:val="normaltextrun"/>
          <w:b/>
          <w:bCs/>
        </w:rPr>
        <w:t>11/06/2023</w:t>
      </w:r>
      <w:r w:rsidR="00BC078C">
        <w:rPr>
          <w:rStyle w:val="normaltextrun"/>
          <w:highlight w:val="yellow"/>
        </w:rPr>
        <w:br w:type="page"/>
      </w:r>
    </w:p>
    <w:p w14:paraId="01670A4E" w14:textId="77777777" w:rsidR="00B656D2" w:rsidRDefault="00B656D2" w:rsidP="00B656D2">
      <w:r>
        <w:rPr>
          <w:noProof/>
        </w:rPr>
        <w:lastRenderedPageBreak/>
        <w:drawing>
          <wp:inline distT="0" distB="0" distL="0" distR="0" wp14:anchorId="5EA9CEBB" wp14:editId="336CCAFA">
            <wp:extent cx="5400040" cy="2562225"/>
            <wp:effectExtent l="0" t="0" r="0" b="9525"/>
            <wp:docPr id="816835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3572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0DFA" w14:textId="77777777" w:rsidR="00B656D2" w:rsidRDefault="00B656D2" w:rsidP="00B656D2">
      <w:r>
        <w:rPr>
          <w:noProof/>
        </w:rPr>
        <w:drawing>
          <wp:inline distT="0" distB="0" distL="0" distR="0" wp14:anchorId="6FB3BA00" wp14:editId="5CF38264">
            <wp:extent cx="5400040" cy="2595880"/>
            <wp:effectExtent l="0" t="0" r="0" b="0"/>
            <wp:docPr id="2013277628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77628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2024" w14:textId="77777777" w:rsidR="00B656D2" w:rsidRDefault="00B656D2" w:rsidP="00B656D2">
      <w:r>
        <w:rPr>
          <w:noProof/>
        </w:rPr>
        <w:drawing>
          <wp:inline distT="0" distB="0" distL="0" distR="0" wp14:anchorId="04DE21DB" wp14:editId="58C574C5">
            <wp:extent cx="5400040" cy="2531110"/>
            <wp:effectExtent l="0" t="0" r="0" b="2540"/>
            <wp:docPr id="972942098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42098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6D2" w:rsidSect="00A5409E">
      <w:headerReference w:type="default" r:id="rId10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B54E" w14:textId="77777777" w:rsidR="0056168C" w:rsidRDefault="0056168C" w:rsidP="0096018F">
      <w:pPr>
        <w:spacing w:line="240" w:lineRule="auto"/>
      </w:pPr>
      <w:r>
        <w:separator/>
      </w:r>
    </w:p>
  </w:endnote>
  <w:endnote w:type="continuationSeparator" w:id="0">
    <w:p w14:paraId="3DE61168" w14:textId="77777777" w:rsidR="0056168C" w:rsidRDefault="0056168C" w:rsidP="00960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C5D52" w14:textId="77777777" w:rsidR="0056168C" w:rsidRDefault="0056168C" w:rsidP="0096018F">
      <w:pPr>
        <w:spacing w:line="240" w:lineRule="auto"/>
      </w:pPr>
      <w:r>
        <w:separator/>
      </w:r>
    </w:p>
  </w:footnote>
  <w:footnote w:type="continuationSeparator" w:id="0">
    <w:p w14:paraId="045FB55A" w14:textId="77777777" w:rsidR="0056168C" w:rsidRDefault="0056168C" w:rsidP="009601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701614"/>
      <w:docPartObj>
        <w:docPartGallery w:val="Page Numbers (Top of Page)"/>
        <w:docPartUnique/>
      </w:docPartObj>
    </w:sdtPr>
    <w:sdtContent>
      <w:p w14:paraId="5C32197D" w14:textId="77777777" w:rsidR="0096018F" w:rsidRDefault="0096018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908CAC6" w14:textId="77777777" w:rsidR="0096018F" w:rsidRDefault="009601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12"/>
    <w:rsid w:val="00057D34"/>
    <w:rsid w:val="001B0C4A"/>
    <w:rsid w:val="00265060"/>
    <w:rsid w:val="003B0264"/>
    <w:rsid w:val="003B1862"/>
    <w:rsid w:val="00494460"/>
    <w:rsid w:val="004A5B05"/>
    <w:rsid w:val="0056168C"/>
    <w:rsid w:val="005B0DED"/>
    <w:rsid w:val="005B163B"/>
    <w:rsid w:val="00620770"/>
    <w:rsid w:val="006340BD"/>
    <w:rsid w:val="006B7FCE"/>
    <w:rsid w:val="006D175A"/>
    <w:rsid w:val="00717312"/>
    <w:rsid w:val="007B1D14"/>
    <w:rsid w:val="007F3410"/>
    <w:rsid w:val="008052AE"/>
    <w:rsid w:val="0096018F"/>
    <w:rsid w:val="00A46F4E"/>
    <w:rsid w:val="00A5409E"/>
    <w:rsid w:val="00A65AAF"/>
    <w:rsid w:val="00A70C62"/>
    <w:rsid w:val="00B05F6A"/>
    <w:rsid w:val="00B379C8"/>
    <w:rsid w:val="00B656D2"/>
    <w:rsid w:val="00BA4DBA"/>
    <w:rsid w:val="00BC078C"/>
    <w:rsid w:val="00BD52AC"/>
    <w:rsid w:val="00C3529A"/>
    <w:rsid w:val="00D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2B18"/>
  <w15:chartTrackingRefBased/>
  <w15:docId w15:val="{1B14BC69-5C60-49A4-AC4F-4F3C6822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bCs/>
        <w:sz w:val="22"/>
        <w:szCs w:val="24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AC"/>
    <w:pPr>
      <w:spacing w:line="480" w:lineRule="auto"/>
      <w:ind w:firstLine="720"/>
      <w:jc w:val="left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7B1D14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BD52AC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BD52AC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BD52AC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Ttulo4"/>
    <w:next w:val="Normal"/>
    <w:link w:val="Ttulo5Car"/>
    <w:uiPriority w:val="9"/>
    <w:unhideWhenUsed/>
    <w:qFormat/>
    <w:rsid w:val="00BD52AC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7B1D14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BD52AC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BD52AC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BD52AC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BD52AC"/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18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18F"/>
    <w:rPr>
      <w:rFonts w:ascii="Times New Roman" w:hAnsi="Times New Roman"/>
      <w:sz w:val="24"/>
    </w:rPr>
  </w:style>
  <w:style w:type="paragraph" w:customStyle="1" w:styleId="TtuloTablas">
    <w:name w:val="Título Tablas"/>
    <w:basedOn w:val="Normal"/>
    <w:link w:val="TtuloTablasCar"/>
    <w:qFormat/>
    <w:rsid w:val="006B7FCE"/>
    <w:pPr>
      <w:ind w:firstLine="0"/>
    </w:pPr>
  </w:style>
  <w:style w:type="paragraph" w:customStyle="1" w:styleId="SubttuloTablas">
    <w:name w:val="Subtítulo Tablas"/>
    <w:basedOn w:val="TtuloTablas"/>
    <w:link w:val="SubttuloTablasCar"/>
    <w:qFormat/>
    <w:rsid w:val="006B7FCE"/>
    <w:rPr>
      <w:i/>
    </w:rPr>
  </w:style>
  <w:style w:type="character" w:customStyle="1" w:styleId="TtuloTablasCar">
    <w:name w:val="Título Tablas Car"/>
    <w:basedOn w:val="Fuentedeprrafopredeter"/>
    <w:link w:val="TtuloTablas"/>
    <w:rsid w:val="006B7FCE"/>
    <w:rPr>
      <w:rFonts w:ascii="Times New Roman" w:hAnsi="Times New Roman"/>
      <w:sz w:val="24"/>
    </w:rPr>
  </w:style>
  <w:style w:type="character" w:customStyle="1" w:styleId="SubttuloTablasCar">
    <w:name w:val="Subtítulo Tablas Car"/>
    <w:basedOn w:val="TtuloTablasCar"/>
    <w:link w:val="SubttuloTablas"/>
    <w:rsid w:val="006B7FCE"/>
    <w:rPr>
      <w:rFonts w:ascii="Times New Roman" w:hAnsi="Times New Roman"/>
      <w:i/>
      <w:sz w:val="24"/>
    </w:rPr>
  </w:style>
  <w:style w:type="paragraph" w:styleId="Sinespaciado">
    <w:name w:val="No Spacing"/>
    <w:aliases w:val="Título Tablas e ilustraciones"/>
    <w:uiPriority w:val="1"/>
    <w:qFormat/>
    <w:rsid w:val="00BC078C"/>
    <w:pPr>
      <w:spacing w:line="480" w:lineRule="auto"/>
      <w:jc w:val="left"/>
    </w:pPr>
    <w:rPr>
      <w:rFonts w:ascii="Times New Roman" w:hAnsi="Times New Roman"/>
      <w:b/>
      <w:bCs w:val="0"/>
      <w:sz w:val="24"/>
      <w:szCs w:val="22"/>
    </w:rPr>
  </w:style>
  <w:style w:type="paragraph" w:customStyle="1" w:styleId="paragraph">
    <w:name w:val="paragraph"/>
    <w:basedOn w:val="Normal"/>
    <w:rsid w:val="00BC078C"/>
    <w:pPr>
      <w:spacing w:before="100" w:beforeAutospacing="1" w:after="100" w:afterAutospacing="1" w:line="240" w:lineRule="auto"/>
      <w:ind w:firstLine="0"/>
    </w:pPr>
    <w:rPr>
      <w:rFonts w:eastAsia="Times New Roman" w:cs="Times New Roman"/>
      <w:bCs w:val="0"/>
      <w:lang w:eastAsia="es-CO"/>
    </w:rPr>
  </w:style>
  <w:style w:type="character" w:customStyle="1" w:styleId="normaltextrun">
    <w:name w:val="normaltextrun"/>
    <w:basedOn w:val="Fuentedeprrafopredeter"/>
    <w:rsid w:val="00BC078C"/>
  </w:style>
  <w:style w:type="character" w:customStyle="1" w:styleId="eop">
    <w:name w:val="eop"/>
    <w:basedOn w:val="Fuentedeprrafopredeter"/>
    <w:rsid w:val="00BC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OneDrive\Escritorio\SENA-ADSO\Plantillas\FORMATOnAPA___5164385b14ae4d6__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E88C-9108-4FE1-AD8C-23DCDF01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FORMATOnAPA___5164385b14ae4d6___.dotx</Template>
  <TotalTime>2</TotalTime>
  <Pages>2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Bolivar</cp:lastModifiedBy>
  <cp:revision>2</cp:revision>
  <dcterms:created xsi:type="dcterms:W3CDTF">2023-06-10T03:48:00Z</dcterms:created>
  <dcterms:modified xsi:type="dcterms:W3CDTF">2023-06-10T03:48:00Z</dcterms:modified>
</cp:coreProperties>
</file>