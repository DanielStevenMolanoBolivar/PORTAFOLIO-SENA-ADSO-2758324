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5BA9" w14:textId="77777777" w:rsidR="00BC078C" w:rsidRDefault="00BC078C" w:rsidP="00BC078C">
      <w:pPr>
        <w:jc w:val="center"/>
        <w:rPr>
          <w:b/>
        </w:rPr>
      </w:pPr>
    </w:p>
    <w:p w14:paraId="43AF34E4" w14:textId="77777777" w:rsidR="00BC078C" w:rsidRDefault="00BC078C" w:rsidP="004A5B05">
      <w:pPr>
        <w:jc w:val="center"/>
        <w:rPr>
          <w:b/>
        </w:rPr>
      </w:pPr>
    </w:p>
    <w:p w14:paraId="338CE825" w14:textId="77777777" w:rsidR="00BC078C" w:rsidRDefault="00BC078C" w:rsidP="004A5B05">
      <w:pPr>
        <w:jc w:val="center"/>
        <w:rPr>
          <w:b/>
        </w:rPr>
      </w:pPr>
    </w:p>
    <w:p w14:paraId="0355E8FB" w14:textId="77777777" w:rsidR="00364C9F" w:rsidRDefault="00364C9F" w:rsidP="004A5B05">
      <w:pPr>
        <w:jc w:val="center"/>
        <w:rPr>
          <w:b/>
        </w:rPr>
      </w:pPr>
      <w:r w:rsidRPr="00364C9F">
        <w:rPr>
          <w:b/>
        </w:rPr>
        <w:t>Resumen: Proyección de elección alternativa productiva</w:t>
      </w:r>
    </w:p>
    <w:p w14:paraId="41EF7FF9" w14:textId="5DE3B2F9" w:rsidR="00BA4DBA" w:rsidRDefault="00BA4DBA" w:rsidP="004A5B05">
      <w:pPr>
        <w:jc w:val="center"/>
        <w:rPr>
          <w:b/>
        </w:rPr>
      </w:pPr>
      <w:r w:rsidRPr="00BA4DBA">
        <w:rPr>
          <w:b/>
        </w:rPr>
        <w:t>Mi alternativa productiva</w:t>
      </w:r>
    </w:p>
    <w:p w14:paraId="78E66FDC" w14:textId="77777777" w:rsidR="00BC078C" w:rsidRDefault="00BC078C" w:rsidP="004A5B05">
      <w:pPr>
        <w:jc w:val="center"/>
        <w:rPr>
          <w:b/>
          <w:bCs w:val="0"/>
        </w:rPr>
      </w:pPr>
    </w:p>
    <w:p w14:paraId="3B5E4DF9" w14:textId="77777777" w:rsidR="00BC078C" w:rsidRDefault="00BC078C" w:rsidP="004A5B05">
      <w:pPr>
        <w:jc w:val="center"/>
        <w:rPr>
          <w:b/>
          <w:bCs w:val="0"/>
        </w:rPr>
      </w:pPr>
    </w:p>
    <w:p w14:paraId="2BE21775" w14:textId="77777777" w:rsidR="00BC078C" w:rsidRPr="00DD55C6" w:rsidRDefault="00BC078C" w:rsidP="004A5B05">
      <w:pPr>
        <w:jc w:val="center"/>
        <w:rPr>
          <w:b/>
          <w:bCs w:val="0"/>
        </w:rPr>
      </w:pPr>
    </w:p>
    <w:p w14:paraId="1BAAC0B8" w14:textId="77777777" w:rsidR="00BC078C" w:rsidRPr="004A5B05" w:rsidRDefault="00BC078C" w:rsidP="004A5B05">
      <w:pPr>
        <w:pStyle w:val="Sinespaciado"/>
        <w:jc w:val="center"/>
        <w:rPr>
          <w:rFonts w:cs="Times New Roman"/>
          <w:bCs/>
          <w:szCs w:val="24"/>
        </w:rPr>
      </w:pPr>
    </w:p>
    <w:p w14:paraId="00B004D3" w14:textId="1AC6DE6D" w:rsidR="00BC078C" w:rsidRPr="004A5B05" w:rsidRDefault="00717312"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sidRPr="004A5B05">
        <w:rPr>
          <w:rStyle w:val="normaltextrun"/>
          <w:b/>
          <w:bCs/>
        </w:rPr>
        <w:t>Daniel Steven Molano Bolivar</w:t>
      </w:r>
    </w:p>
    <w:p w14:paraId="7BB5CC0B" w14:textId="77777777" w:rsidR="00BC078C" w:rsidRDefault="00A46F4E" w:rsidP="004A5B05">
      <w:pPr>
        <w:pStyle w:val="paragraph"/>
        <w:spacing w:before="0" w:beforeAutospacing="0" w:after="0" w:afterAutospacing="0" w:line="480" w:lineRule="auto"/>
        <w:ind w:firstLine="720"/>
        <w:jc w:val="center"/>
        <w:textAlignment w:val="baseline"/>
        <w:rPr>
          <w:rStyle w:val="normaltextrun"/>
          <w:b/>
          <w:bCs/>
        </w:rPr>
      </w:pPr>
      <w:r w:rsidRPr="004A5B05">
        <w:rPr>
          <w:rStyle w:val="normaltextrun"/>
          <w:b/>
          <w:bCs/>
        </w:rPr>
        <w:t>Tecnología en Análisis y Desarrollo de Software</w:t>
      </w:r>
    </w:p>
    <w:p w14:paraId="5BE3FD98" w14:textId="265B791A" w:rsidR="004A5B05" w:rsidRPr="004A5B05" w:rsidRDefault="004A5B05"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r>
        <w:rPr>
          <w:rStyle w:val="normaltextrun"/>
          <w:b/>
          <w:bCs/>
        </w:rPr>
        <w:t>2758324</w:t>
      </w:r>
    </w:p>
    <w:p w14:paraId="2A2D32C3" w14:textId="5A4FCC5E"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23012E38" w14:textId="42602B0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7F56E9D7" w14:textId="7E5EC50A"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4455D298" w14:textId="14B9FE42" w:rsidR="00BC078C" w:rsidRPr="004A5B05" w:rsidRDefault="00BC078C" w:rsidP="004A5B05">
      <w:pPr>
        <w:pStyle w:val="paragraph"/>
        <w:spacing w:before="0" w:beforeAutospacing="0" w:after="0" w:afterAutospacing="0" w:line="480" w:lineRule="auto"/>
        <w:ind w:firstLine="720"/>
        <w:jc w:val="center"/>
        <w:textAlignment w:val="baseline"/>
        <w:rPr>
          <w:rFonts w:ascii="Segoe UI" w:hAnsi="Segoe UI" w:cs="Segoe UI"/>
          <w:b/>
          <w:bCs/>
          <w:sz w:val="18"/>
          <w:szCs w:val="18"/>
        </w:rPr>
      </w:pPr>
    </w:p>
    <w:p w14:paraId="68863024" w14:textId="77777777" w:rsidR="00364C9F" w:rsidRDefault="004A5B05" w:rsidP="00364C9F">
      <w:pPr>
        <w:pStyle w:val="paragraph"/>
        <w:jc w:val="center"/>
        <w:textAlignment w:val="baseline"/>
        <w:rPr>
          <w:rStyle w:val="normaltextrun"/>
          <w:b/>
          <w:bCs/>
        </w:rPr>
      </w:pPr>
      <w:r>
        <w:rPr>
          <w:rStyle w:val="normaltextrun"/>
          <w:b/>
          <w:bCs/>
        </w:rPr>
        <w:t xml:space="preserve">            </w:t>
      </w:r>
      <w:r w:rsidR="00364C9F" w:rsidRPr="00364C9F">
        <w:rPr>
          <w:rStyle w:val="normaltextrun"/>
          <w:b/>
          <w:bCs/>
        </w:rPr>
        <w:t>Eumir Pulido</w:t>
      </w:r>
      <w:r w:rsidR="00364C9F">
        <w:rPr>
          <w:rStyle w:val="normaltextrun"/>
          <w:b/>
          <w:bCs/>
        </w:rPr>
        <w:t xml:space="preserve"> </w:t>
      </w:r>
      <w:r w:rsidR="00364C9F" w:rsidRPr="00364C9F">
        <w:rPr>
          <w:rStyle w:val="normaltextrun"/>
          <w:b/>
          <w:bCs/>
        </w:rPr>
        <w:t>de la Pava</w:t>
      </w:r>
      <w:r>
        <w:rPr>
          <w:rStyle w:val="normaltextrun"/>
          <w:b/>
          <w:bCs/>
        </w:rPr>
        <w:t xml:space="preserve">  </w:t>
      </w:r>
    </w:p>
    <w:p w14:paraId="053C7927" w14:textId="1B45C2B9" w:rsidR="00BC078C" w:rsidRPr="00364C9F" w:rsidRDefault="00364C9F" w:rsidP="00364C9F">
      <w:pPr>
        <w:pStyle w:val="paragraph"/>
        <w:jc w:val="center"/>
        <w:textAlignment w:val="baseline"/>
        <w:rPr>
          <w:rStyle w:val="normaltextrun"/>
          <w:b/>
          <w:bCs/>
        </w:rPr>
      </w:pPr>
      <w:r>
        <w:rPr>
          <w:rStyle w:val="normaltextrun"/>
          <w:b/>
          <w:bCs/>
        </w:rPr>
        <w:t xml:space="preserve"> </w:t>
      </w:r>
      <w:r w:rsidR="004A5B05">
        <w:rPr>
          <w:rStyle w:val="normaltextrun"/>
          <w:b/>
          <w:bCs/>
        </w:rPr>
        <w:t xml:space="preserve">      </w:t>
      </w:r>
      <w:r w:rsidR="00717312" w:rsidRPr="004A5B05">
        <w:rPr>
          <w:rStyle w:val="normaltextrun"/>
          <w:b/>
          <w:bCs/>
        </w:rPr>
        <w:t>11/06/2023</w:t>
      </w:r>
      <w:r w:rsidR="00BC078C">
        <w:rPr>
          <w:rStyle w:val="normaltextrun"/>
          <w:highlight w:val="yellow"/>
        </w:rPr>
        <w:br w:type="page"/>
      </w:r>
    </w:p>
    <w:p w14:paraId="353C2024" w14:textId="63C5F9BF" w:rsidR="00B656D2" w:rsidRDefault="00F5281F" w:rsidP="00F5281F">
      <w:pPr>
        <w:jc w:val="center"/>
        <w:rPr>
          <w:b/>
          <w:bCs w:val="0"/>
          <w:noProof/>
        </w:rPr>
      </w:pPr>
      <w:r>
        <w:rPr>
          <w:b/>
          <w:bCs w:val="0"/>
          <w:noProof/>
        </w:rPr>
        <w:lastRenderedPageBreak/>
        <w:t>Desarrollo</w:t>
      </w:r>
    </w:p>
    <w:p w14:paraId="4DF6897C" w14:textId="18837D65" w:rsidR="008420BC" w:rsidRDefault="002B1ABF" w:rsidP="003703E6">
      <w:pPr>
        <w:ind w:left="708" w:firstLine="12"/>
        <w:rPr>
          <w:noProof/>
        </w:rPr>
      </w:pPr>
      <w:r>
        <w:rPr>
          <w:noProof/>
        </w:rPr>
        <w:t xml:space="preserve">Se tienen a nuestra disposicion una gran variedad de </w:t>
      </w:r>
      <w:r w:rsidR="003703E6">
        <w:rPr>
          <w:noProof/>
        </w:rPr>
        <w:t>opciones para poder realizar la etapa productiva entre ellas estan el contrato de aprendizaje, a</w:t>
      </w:r>
      <w:r w:rsidR="003703E6" w:rsidRPr="003703E6">
        <w:rPr>
          <w:noProof/>
        </w:rPr>
        <w:t xml:space="preserve"> través del Contrato de Aprendizaje, tienes la oportunidad de desempeñarte en una empresa y aplicar los conocimientos adquiridos durante tu formación teórica en un entorno laboral real</w:t>
      </w:r>
      <w:r w:rsidR="003703E6">
        <w:rPr>
          <w:noProof/>
        </w:rPr>
        <w:t xml:space="preserve"> es una de las mejores opciones dependiendo la necesisdad y como lo requiera, otra buena opcion es la vinculacion labora</w:t>
      </w:r>
      <w:r w:rsidR="00EF4AE4">
        <w:rPr>
          <w:noProof/>
        </w:rPr>
        <w:t>l</w:t>
      </w:r>
      <w:r w:rsidR="003703E6">
        <w:rPr>
          <w:noProof/>
        </w:rPr>
        <w:t xml:space="preserve"> ya que da inicio a la etapa productiva en la empresa que se este laborando solo si el </w:t>
      </w:r>
      <w:r w:rsidR="00EF4AE4">
        <w:rPr>
          <w:noProof/>
        </w:rPr>
        <w:t>cargo que se desempeña esta relacionado con el programa de formacion.</w:t>
      </w:r>
    </w:p>
    <w:p w14:paraId="2D1813AC" w14:textId="2CCAE5DD" w:rsidR="00EF4AE4" w:rsidRDefault="00EF4AE4" w:rsidP="00EF4AE4">
      <w:pPr>
        <w:ind w:left="708" w:firstLine="12"/>
        <w:jc w:val="center"/>
        <w:rPr>
          <w:noProof/>
        </w:rPr>
      </w:pPr>
    </w:p>
    <w:p w14:paraId="1A30B922" w14:textId="4A800F68" w:rsidR="00EF4AE4" w:rsidRDefault="00EF4AE4" w:rsidP="00EF4AE4">
      <w:pPr>
        <w:ind w:left="708" w:firstLine="12"/>
        <w:jc w:val="center"/>
        <w:rPr>
          <w:noProof/>
        </w:rPr>
      </w:pPr>
      <w:r>
        <w:rPr>
          <w:noProof/>
        </w:rPr>
        <w:t>Conclusion</w:t>
      </w:r>
    </w:p>
    <w:p w14:paraId="654D198E" w14:textId="77777777" w:rsidR="00EF4AE4" w:rsidRDefault="00EF4AE4" w:rsidP="00EF4AE4">
      <w:pPr>
        <w:ind w:left="708" w:firstLine="12"/>
        <w:jc w:val="center"/>
        <w:rPr>
          <w:noProof/>
        </w:rPr>
      </w:pPr>
    </w:p>
    <w:p w14:paraId="275A97C0" w14:textId="2144CD41" w:rsidR="00EF4AE4" w:rsidRPr="002B1ABF" w:rsidRDefault="00EF4AE4" w:rsidP="00EF4AE4">
      <w:pPr>
        <w:ind w:left="708" w:firstLine="12"/>
      </w:pPr>
      <w:r>
        <w:rPr>
          <w:noProof/>
        </w:rPr>
        <w:t xml:space="preserve">La etapa productiva es una gran oportunidad de ganar experiencia en lo laboral ademas de eso ya que cuando se inicie esta etapa se laborara en un area donde se aplique lo aprendido se obtendra mas conocimiento sobre los temas que se manejan a diario en una empresa y se pueden aprender nuevas habilidades, ademas de eso que se facilitaria la busqueda laboral en esa area con la experiencia obtenida en esta etapa </w:t>
      </w:r>
    </w:p>
    <w:sectPr w:rsidR="00EF4AE4" w:rsidRPr="002B1ABF" w:rsidSect="00A5409E">
      <w:headerReference w:type="default" r:id="rId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4539" w14:textId="77777777" w:rsidR="00DC3F2E" w:rsidRDefault="00DC3F2E" w:rsidP="0096018F">
      <w:pPr>
        <w:spacing w:line="240" w:lineRule="auto"/>
      </w:pPr>
      <w:r>
        <w:separator/>
      </w:r>
    </w:p>
  </w:endnote>
  <w:endnote w:type="continuationSeparator" w:id="0">
    <w:p w14:paraId="67203496" w14:textId="77777777" w:rsidR="00DC3F2E" w:rsidRDefault="00DC3F2E" w:rsidP="00960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F011" w14:textId="77777777" w:rsidR="00DC3F2E" w:rsidRDefault="00DC3F2E" w:rsidP="0096018F">
      <w:pPr>
        <w:spacing w:line="240" w:lineRule="auto"/>
      </w:pPr>
      <w:r>
        <w:separator/>
      </w:r>
    </w:p>
  </w:footnote>
  <w:footnote w:type="continuationSeparator" w:id="0">
    <w:p w14:paraId="345665B6" w14:textId="77777777" w:rsidR="00DC3F2E" w:rsidRDefault="00DC3F2E" w:rsidP="00960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614"/>
      <w:docPartObj>
        <w:docPartGallery w:val="Page Numbers (Top of Page)"/>
        <w:docPartUnique/>
      </w:docPartObj>
    </w:sdtPr>
    <w:sdtContent>
      <w:p w14:paraId="5C32197D" w14:textId="77777777" w:rsidR="0096018F" w:rsidRDefault="0096018F">
        <w:pPr>
          <w:pStyle w:val="Encabezado"/>
          <w:jc w:val="right"/>
        </w:pPr>
        <w:r>
          <w:fldChar w:fldCharType="begin"/>
        </w:r>
        <w:r>
          <w:instrText>PAGE   \* MERGEFORMAT</w:instrText>
        </w:r>
        <w:r>
          <w:fldChar w:fldCharType="separate"/>
        </w:r>
        <w:r>
          <w:rPr>
            <w:lang w:val="es-ES"/>
          </w:rPr>
          <w:t>2</w:t>
        </w:r>
        <w:r>
          <w:fldChar w:fldCharType="end"/>
        </w:r>
      </w:p>
    </w:sdtContent>
  </w:sdt>
  <w:p w14:paraId="0908CAC6" w14:textId="77777777" w:rsidR="0096018F" w:rsidRDefault="0096018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12"/>
    <w:rsid w:val="00026BCE"/>
    <w:rsid w:val="00057D34"/>
    <w:rsid w:val="001B0C4A"/>
    <w:rsid w:val="00265060"/>
    <w:rsid w:val="002B1ABF"/>
    <w:rsid w:val="00364C9F"/>
    <w:rsid w:val="003703E6"/>
    <w:rsid w:val="003B0264"/>
    <w:rsid w:val="003B1862"/>
    <w:rsid w:val="00494460"/>
    <w:rsid w:val="004A5B05"/>
    <w:rsid w:val="005B0DED"/>
    <w:rsid w:val="005B163B"/>
    <w:rsid w:val="00620770"/>
    <w:rsid w:val="006340BD"/>
    <w:rsid w:val="006B7FCE"/>
    <w:rsid w:val="006D175A"/>
    <w:rsid w:val="00717312"/>
    <w:rsid w:val="007B1D14"/>
    <w:rsid w:val="007F3410"/>
    <w:rsid w:val="008052AE"/>
    <w:rsid w:val="008420BC"/>
    <w:rsid w:val="0096018F"/>
    <w:rsid w:val="00A46F4E"/>
    <w:rsid w:val="00A5409E"/>
    <w:rsid w:val="00A65AAF"/>
    <w:rsid w:val="00A70C62"/>
    <w:rsid w:val="00AE653F"/>
    <w:rsid w:val="00B05F6A"/>
    <w:rsid w:val="00B379C8"/>
    <w:rsid w:val="00B656D2"/>
    <w:rsid w:val="00BA4DBA"/>
    <w:rsid w:val="00BC078C"/>
    <w:rsid w:val="00BD52AC"/>
    <w:rsid w:val="00C3529A"/>
    <w:rsid w:val="00DC3F2E"/>
    <w:rsid w:val="00DC5DE0"/>
    <w:rsid w:val="00EF4AE4"/>
    <w:rsid w:val="00F5281F"/>
    <w:rsid w:val="00FF1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42B18"/>
  <w15:chartTrackingRefBased/>
  <w15:docId w15:val="{1B14BC69-5C60-49A4-AC4F-4F3C682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bCs/>
        <w:sz w:val="22"/>
        <w:szCs w:val="24"/>
        <w:lang w:val="es-CO"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2AC"/>
    <w:pPr>
      <w:spacing w:line="480" w:lineRule="auto"/>
      <w:ind w:firstLine="720"/>
      <w:jc w:val="left"/>
    </w:pPr>
    <w:rPr>
      <w:rFonts w:ascii="Times New Roman" w:hAnsi="Times New Roman"/>
      <w:sz w:val="24"/>
    </w:rPr>
  </w:style>
  <w:style w:type="paragraph" w:styleId="Ttulo1">
    <w:name w:val="heading 1"/>
    <w:aliases w:val="Nivel 1"/>
    <w:basedOn w:val="Normal"/>
    <w:next w:val="Normal"/>
    <w:link w:val="Ttulo1Car"/>
    <w:uiPriority w:val="9"/>
    <w:qFormat/>
    <w:rsid w:val="007B1D14"/>
    <w:pPr>
      <w:ind w:firstLine="0"/>
      <w:jc w:val="center"/>
      <w:outlineLvl w:val="0"/>
    </w:pPr>
    <w:rPr>
      <w:b/>
    </w:rPr>
  </w:style>
  <w:style w:type="paragraph" w:styleId="Ttulo2">
    <w:name w:val="heading 2"/>
    <w:aliases w:val="Nivel 2"/>
    <w:basedOn w:val="Ttulo1"/>
    <w:next w:val="Normal"/>
    <w:link w:val="Ttulo2Car"/>
    <w:uiPriority w:val="9"/>
    <w:unhideWhenUsed/>
    <w:qFormat/>
    <w:rsid w:val="00BD52AC"/>
    <w:pPr>
      <w:jc w:val="left"/>
      <w:outlineLvl w:val="1"/>
    </w:pPr>
  </w:style>
  <w:style w:type="paragraph" w:styleId="Ttulo3">
    <w:name w:val="heading 3"/>
    <w:aliases w:val="Nivel 3"/>
    <w:basedOn w:val="Ttulo2"/>
    <w:next w:val="Normal"/>
    <w:link w:val="Ttulo3Car"/>
    <w:uiPriority w:val="9"/>
    <w:unhideWhenUsed/>
    <w:qFormat/>
    <w:rsid w:val="00BD52AC"/>
    <w:pPr>
      <w:outlineLvl w:val="2"/>
    </w:pPr>
    <w:rPr>
      <w:i/>
    </w:rPr>
  </w:style>
  <w:style w:type="paragraph" w:styleId="Ttulo4">
    <w:name w:val="heading 4"/>
    <w:aliases w:val="Nivel 4"/>
    <w:basedOn w:val="Ttulo3"/>
    <w:next w:val="Normal"/>
    <w:link w:val="Ttulo4Car"/>
    <w:uiPriority w:val="9"/>
    <w:unhideWhenUsed/>
    <w:qFormat/>
    <w:rsid w:val="00BD52AC"/>
    <w:pPr>
      <w:ind w:firstLine="720"/>
      <w:outlineLvl w:val="3"/>
    </w:pPr>
    <w:rPr>
      <w:i w:val="0"/>
    </w:rPr>
  </w:style>
  <w:style w:type="paragraph" w:styleId="Ttulo5">
    <w:name w:val="heading 5"/>
    <w:aliases w:val="Nivel 5"/>
    <w:basedOn w:val="Ttulo4"/>
    <w:next w:val="Normal"/>
    <w:link w:val="Ttulo5Car"/>
    <w:uiPriority w:val="9"/>
    <w:unhideWhenUsed/>
    <w:qFormat/>
    <w:rsid w:val="00BD52AC"/>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7B1D14"/>
    <w:rPr>
      <w:rFonts w:ascii="Times New Roman" w:hAnsi="Times New Roman"/>
      <w:b/>
      <w:sz w:val="24"/>
    </w:rPr>
  </w:style>
  <w:style w:type="character" w:customStyle="1" w:styleId="Ttulo2Car">
    <w:name w:val="Título 2 Car"/>
    <w:aliases w:val="Nivel 2 Car"/>
    <w:basedOn w:val="Fuentedeprrafopredeter"/>
    <w:link w:val="Ttulo2"/>
    <w:uiPriority w:val="9"/>
    <w:rsid w:val="00BD52AC"/>
    <w:rPr>
      <w:rFonts w:ascii="Times New Roman" w:hAnsi="Times New Roman"/>
      <w:b/>
      <w:sz w:val="24"/>
    </w:rPr>
  </w:style>
  <w:style w:type="character" w:customStyle="1" w:styleId="Ttulo3Car">
    <w:name w:val="Título 3 Car"/>
    <w:aliases w:val="Nivel 3 Car"/>
    <w:basedOn w:val="Fuentedeprrafopredeter"/>
    <w:link w:val="Ttulo3"/>
    <w:uiPriority w:val="9"/>
    <w:rsid w:val="00BD52AC"/>
    <w:rPr>
      <w:rFonts w:ascii="Times New Roman" w:hAnsi="Times New Roman"/>
      <w:b/>
      <w:i/>
      <w:sz w:val="24"/>
    </w:rPr>
  </w:style>
  <w:style w:type="character" w:customStyle="1" w:styleId="Ttulo4Car">
    <w:name w:val="Título 4 Car"/>
    <w:aliases w:val="Nivel 4 Car"/>
    <w:basedOn w:val="Fuentedeprrafopredeter"/>
    <w:link w:val="Ttulo4"/>
    <w:uiPriority w:val="9"/>
    <w:rsid w:val="00BD52AC"/>
    <w:rPr>
      <w:rFonts w:ascii="Times New Roman" w:hAnsi="Times New Roman"/>
      <w:b/>
      <w:sz w:val="24"/>
    </w:rPr>
  </w:style>
  <w:style w:type="character" w:customStyle="1" w:styleId="Ttulo5Car">
    <w:name w:val="Título 5 Car"/>
    <w:aliases w:val="Nivel 5 Car"/>
    <w:basedOn w:val="Fuentedeprrafopredeter"/>
    <w:link w:val="Ttulo5"/>
    <w:uiPriority w:val="9"/>
    <w:rsid w:val="00BD52AC"/>
    <w:rPr>
      <w:rFonts w:ascii="Times New Roman" w:hAnsi="Times New Roman"/>
      <w:b/>
      <w:i/>
      <w:sz w:val="24"/>
    </w:rPr>
  </w:style>
  <w:style w:type="paragraph" w:styleId="Encabezado">
    <w:name w:val="header"/>
    <w:basedOn w:val="Normal"/>
    <w:link w:val="EncabezadoCar"/>
    <w:uiPriority w:val="99"/>
    <w:unhideWhenUsed/>
    <w:rsid w:val="0096018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6018F"/>
    <w:rPr>
      <w:rFonts w:ascii="Times New Roman" w:hAnsi="Times New Roman"/>
      <w:sz w:val="24"/>
    </w:rPr>
  </w:style>
  <w:style w:type="paragraph" w:styleId="Piedepgina">
    <w:name w:val="footer"/>
    <w:basedOn w:val="Normal"/>
    <w:link w:val="PiedepginaCar"/>
    <w:uiPriority w:val="99"/>
    <w:unhideWhenUsed/>
    <w:rsid w:val="0096018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6018F"/>
    <w:rPr>
      <w:rFonts w:ascii="Times New Roman" w:hAnsi="Times New Roman"/>
      <w:sz w:val="24"/>
    </w:rPr>
  </w:style>
  <w:style w:type="paragraph" w:customStyle="1" w:styleId="TtuloTablas">
    <w:name w:val="Título Tablas"/>
    <w:basedOn w:val="Normal"/>
    <w:link w:val="TtuloTablasCar"/>
    <w:qFormat/>
    <w:rsid w:val="006B7FCE"/>
    <w:pPr>
      <w:ind w:firstLine="0"/>
    </w:pPr>
  </w:style>
  <w:style w:type="paragraph" w:customStyle="1" w:styleId="SubttuloTablas">
    <w:name w:val="Subtítulo Tablas"/>
    <w:basedOn w:val="TtuloTablas"/>
    <w:link w:val="SubttuloTablasCar"/>
    <w:qFormat/>
    <w:rsid w:val="006B7FCE"/>
    <w:rPr>
      <w:i/>
    </w:rPr>
  </w:style>
  <w:style w:type="character" w:customStyle="1" w:styleId="TtuloTablasCar">
    <w:name w:val="Título Tablas Car"/>
    <w:basedOn w:val="Fuentedeprrafopredeter"/>
    <w:link w:val="TtuloTablas"/>
    <w:rsid w:val="006B7FCE"/>
    <w:rPr>
      <w:rFonts w:ascii="Times New Roman" w:hAnsi="Times New Roman"/>
      <w:sz w:val="24"/>
    </w:rPr>
  </w:style>
  <w:style w:type="character" w:customStyle="1" w:styleId="SubttuloTablasCar">
    <w:name w:val="Subtítulo Tablas Car"/>
    <w:basedOn w:val="TtuloTablasCar"/>
    <w:link w:val="SubttuloTablas"/>
    <w:rsid w:val="006B7FCE"/>
    <w:rPr>
      <w:rFonts w:ascii="Times New Roman" w:hAnsi="Times New Roman"/>
      <w:i/>
      <w:sz w:val="24"/>
    </w:rPr>
  </w:style>
  <w:style w:type="paragraph" w:styleId="Sinespaciado">
    <w:name w:val="No Spacing"/>
    <w:aliases w:val="Título Tablas e ilustraciones"/>
    <w:uiPriority w:val="1"/>
    <w:qFormat/>
    <w:rsid w:val="00BC078C"/>
    <w:pPr>
      <w:spacing w:line="480" w:lineRule="auto"/>
      <w:jc w:val="left"/>
    </w:pPr>
    <w:rPr>
      <w:rFonts w:ascii="Times New Roman" w:hAnsi="Times New Roman"/>
      <w:b/>
      <w:bCs w:val="0"/>
      <w:sz w:val="24"/>
      <w:szCs w:val="22"/>
    </w:rPr>
  </w:style>
  <w:style w:type="paragraph" w:customStyle="1" w:styleId="paragraph">
    <w:name w:val="paragraph"/>
    <w:basedOn w:val="Normal"/>
    <w:rsid w:val="00BC078C"/>
    <w:pPr>
      <w:spacing w:before="100" w:beforeAutospacing="1" w:after="100" w:afterAutospacing="1" w:line="240" w:lineRule="auto"/>
      <w:ind w:firstLine="0"/>
    </w:pPr>
    <w:rPr>
      <w:rFonts w:eastAsia="Times New Roman" w:cs="Times New Roman"/>
      <w:bCs w:val="0"/>
      <w:lang w:eastAsia="es-CO"/>
    </w:rPr>
  </w:style>
  <w:style w:type="character" w:customStyle="1" w:styleId="normaltextrun">
    <w:name w:val="normaltextrun"/>
    <w:basedOn w:val="Fuentedeprrafopredeter"/>
    <w:rsid w:val="00BC078C"/>
  </w:style>
  <w:style w:type="character" w:customStyle="1" w:styleId="eop">
    <w:name w:val="eop"/>
    <w:basedOn w:val="Fuentedeprrafopredeter"/>
    <w:rsid w:val="00BC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OneDrive\Escritorio\SENA-ADSO\Plantillas\FORMATOnAPA___5164385b14ae4d6___.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E88C-9108-4FE1-AD8C-23DCDF01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FORMATOnAPA___5164385b14ae4d6___.dotx</Template>
  <TotalTime>134</TotalTime>
  <Pages>2</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Steven Molano Bolivar</cp:lastModifiedBy>
  <cp:revision>5</cp:revision>
  <dcterms:created xsi:type="dcterms:W3CDTF">2023-06-10T03:50:00Z</dcterms:created>
  <dcterms:modified xsi:type="dcterms:W3CDTF">2023-06-10T18:41:00Z</dcterms:modified>
</cp:coreProperties>
</file>