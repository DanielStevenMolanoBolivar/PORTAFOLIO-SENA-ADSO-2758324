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5BA9" w14:textId="77777777" w:rsidR="00BC078C" w:rsidRDefault="00BC078C" w:rsidP="00BC078C">
      <w:pPr>
        <w:jc w:val="center"/>
        <w:rPr>
          <w:b/>
        </w:rPr>
      </w:pPr>
    </w:p>
    <w:p w14:paraId="43AF34E4" w14:textId="77777777" w:rsidR="00BC078C" w:rsidRDefault="00BC078C" w:rsidP="004A5B05">
      <w:pPr>
        <w:jc w:val="center"/>
        <w:rPr>
          <w:b/>
        </w:rPr>
      </w:pPr>
    </w:p>
    <w:p w14:paraId="338CE825" w14:textId="77777777" w:rsidR="00BC078C" w:rsidRDefault="00BC078C" w:rsidP="004A5B05">
      <w:pPr>
        <w:jc w:val="center"/>
        <w:rPr>
          <w:b/>
        </w:rPr>
      </w:pPr>
    </w:p>
    <w:p w14:paraId="2C752BB9" w14:textId="79AF070C" w:rsidR="00BC078C" w:rsidRPr="004A5B05" w:rsidRDefault="00717312" w:rsidP="004A5B05">
      <w:pPr>
        <w:jc w:val="center"/>
        <w:rPr>
          <w:b/>
        </w:rPr>
      </w:pPr>
      <w:r w:rsidRPr="00717312">
        <w:rPr>
          <w:b/>
        </w:rPr>
        <w:t>Estudio de Caso: La</w:t>
      </w:r>
      <w:r>
        <w:rPr>
          <w:b/>
        </w:rPr>
        <w:t xml:space="preserve"> </w:t>
      </w:r>
      <w:r w:rsidRPr="00717312">
        <w:rPr>
          <w:b/>
        </w:rPr>
        <w:t>Oportunidad de</w:t>
      </w:r>
      <w:r w:rsidR="004A5B05">
        <w:rPr>
          <w:b/>
        </w:rPr>
        <w:t xml:space="preserve"> </w:t>
      </w:r>
      <w:r w:rsidRPr="00717312">
        <w:rPr>
          <w:b/>
        </w:rPr>
        <w:t>Formarme</w:t>
      </w:r>
    </w:p>
    <w:p w14:paraId="1C28AF3C" w14:textId="77777777" w:rsidR="004A5B05" w:rsidRDefault="004A5B05" w:rsidP="004A5B05">
      <w:pPr>
        <w:jc w:val="center"/>
        <w:rPr>
          <w:b/>
        </w:rPr>
      </w:pPr>
      <w:r w:rsidRPr="00717312">
        <w:rPr>
          <w:b/>
        </w:rPr>
        <w:t>Mi Ambiente de</w:t>
      </w:r>
      <w:r>
        <w:rPr>
          <w:b/>
        </w:rPr>
        <w:t xml:space="preserve"> </w:t>
      </w:r>
      <w:r w:rsidRPr="00717312">
        <w:rPr>
          <w:b/>
        </w:rPr>
        <w:t>Formación</w:t>
      </w:r>
    </w:p>
    <w:p w14:paraId="261B1AF8" w14:textId="149051C4" w:rsidR="00BC078C" w:rsidRDefault="004A5B05" w:rsidP="004A5B05">
      <w:pPr>
        <w:jc w:val="center"/>
        <w:rPr>
          <w:b/>
          <w:bCs w:val="0"/>
        </w:rPr>
      </w:pPr>
      <w:r w:rsidRPr="004A5B05">
        <w:rPr>
          <w:b/>
          <w:bCs w:val="0"/>
        </w:rPr>
        <w:t>Actividad 3.2</w:t>
      </w:r>
    </w:p>
    <w:p w14:paraId="78E66FDC" w14:textId="77777777" w:rsidR="00BC078C" w:rsidRDefault="00BC078C" w:rsidP="004A5B05">
      <w:pPr>
        <w:jc w:val="center"/>
        <w:rPr>
          <w:b/>
          <w:bCs w:val="0"/>
        </w:rPr>
      </w:pPr>
    </w:p>
    <w:p w14:paraId="3B5E4DF9" w14:textId="77777777" w:rsidR="00BC078C" w:rsidRDefault="00BC078C" w:rsidP="004A5B05">
      <w:pPr>
        <w:jc w:val="center"/>
        <w:rPr>
          <w:b/>
          <w:bCs w:val="0"/>
        </w:rPr>
      </w:pPr>
    </w:p>
    <w:p w14:paraId="2BE21775" w14:textId="77777777" w:rsidR="00BC078C" w:rsidRPr="00DD55C6" w:rsidRDefault="00BC078C" w:rsidP="004A5B05">
      <w:pPr>
        <w:jc w:val="center"/>
        <w:rPr>
          <w:b/>
          <w:bCs w:val="0"/>
        </w:rPr>
      </w:pPr>
    </w:p>
    <w:p w14:paraId="1BAAC0B8" w14:textId="77777777" w:rsidR="00BC078C" w:rsidRPr="004A5B05" w:rsidRDefault="00BC078C" w:rsidP="004A5B05">
      <w:pPr>
        <w:pStyle w:val="Sinespaciado"/>
        <w:jc w:val="center"/>
        <w:rPr>
          <w:rFonts w:cs="Times New Roman"/>
          <w:bCs/>
          <w:szCs w:val="24"/>
        </w:rPr>
      </w:pPr>
    </w:p>
    <w:p w14:paraId="00B004D3" w14:textId="1AC6DE6D" w:rsidR="00BC078C" w:rsidRPr="004A5B05" w:rsidRDefault="00717312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4A5B05">
        <w:rPr>
          <w:rStyle w:val="normaltextrun"/>
          <w:b/>
          <w:bCs/>
        </w:rPr>
        <w:t>Daniel Steven Molano Bolivar</w:t>
      </w:r>
    </w:p>
    <w:p w14:paraId="7BB5CC0B" w14:textId="77777777" w:rsidR="00BC078C" w:rsidRDefault="00A46F4E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  <w:b/>
          <w:bCs/>
        </w:rPr>
      </w:pPr>
      <w:r w:rsidRPr="004A5B05">
        <w:rPr>
          <w:rStyle w:val="normaltextrun"/>
          <w:b/>
          <w:bCs/>
        </w:rPr>
        <w:t>Tecnología en Análisis y Desarrollo de Software</w:t>
      </w:r>
    </w:p>
    <w:p w14:paraId="5BE3FD98" w14:textId="265B791A" w:rsidR="004A5B05" w:rsidRPr="004A5B05" w:rsidRDefault="004A5B05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</w:rPr>
        <w:t>2758324</w:t>
      </w:r>
    </w:p>
    <w:p w14:paraId="2A2D32C3" w14:textId="5A4FCC5E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3012E38" w14:textId="42602B0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F56E9D7" w14:textId="7E5EC50A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455D298" w14:textId="14B9FE4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2E0947C" w14:textId="586EEB7E" w:rsidR="00717312" w:rsidRPr="004A5B05" w:rsidRDefault="004A5B05" w:rsidP="004A5B05">
      <w:pPr>
        <w:pStyle w:val="paragraph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            </w:t>
      </w:r>
      <w:r w:rsidR="00717312" w:rsidRPr="004A5B05">
        <w:rPr>
          <w:rStyle w:val="normaltextrun"/>
          <w:b/>
          <w:bCs/>
        </w:rPr>
        <w:t>Luis Fernando</w:t>
      </w:r>
      <w:r w:rsidR="00717312" w:rsidRPr="004A5B05">
        <w:rPr>
          <w:rStyle w:val="normaltextrun"/>
          <w:b/>
          <w:bCs/>
        </w:rPr>
        <w:t xml:space="preserve"> </w:t>
      </w:r>
      <w:r w:rsidR="00717312" w:rsidRPr="004A5B05">
        <w:rPr>
          <w:rStyle w:val="normaltextrun"/>
          <w:b/>
          <w:bCs/>
        </w:rPr>
        <w:t>Tamayo</w:t>
      </w:r>
      <w:r w:rsidR="00717312" w:rsidRPr="004A5B05">
        <w:rPr>
          <w:rStyle w:val="normaltextrun"/>
          <w:b/>
          <w:bCs/>
        </w:rPr>
        <w:t xml:space="preserve"> </w:t>
      </w:r>
      <w:r w:rsidR="00717312" w:rsidRPr="004A5B05">
        <w:rPr>
          <w:rStyle w:val="normaltextrun"/>
          <w:b/>
          <w:bCs/>
        </w:rPr>
        <w:t>Bustamante</w:t>
      </w:r>
    </w:p>
    <w:p w14:paraId="053C7927" w14:textId="754E0FA7" w:rsidR="00BC078C" w:rsidRDefault="004A5B05" w:rsidP="004A5B05">
      <w:pPr>
        <w:pStyle w:val="paragraph"/>
        <w:jc w:val="center"/>
        <w:textAlignment w:val="baseline"/>
        <w:rPr>
          <w:rStyle w:val="normaltextrun"/>
          <w:bCs/>
          <w:highlight w:val="yellow"/>
        </w:rPr>
      </w:pPr>
      <w:r>
        <w:rPr>
          <w:rStyle w:val="normaltextrun"/>
          <w:b/>
          <w:bCs/>
        </w:rPr>
        <w:t xml:space="preserve">         </w:t>
      </w:r>
      <w:r w:rsidR="00717312" w:rsidRPr="004A5B05">
        <w:rPr>
          <w:rStyle w:val="normaltextrun"/>
          <w:b/>
          <w:bCs/>
        </w:rPr>
        <w:t>11/06/2023</w:t>
      </w:r>
      <w:r w:rsidR="00BC078C">
        <w:rPr>
          <w:rStyle w:val="normaltextrun"/>
          <w:highlight w:val="yellow"/>
        </w:rPr>
        <w:br w:type="page"/>
      </w:r>
    </w:p>
    <w:p w14:paraId="69291679" w14:textId="77777777" w:rsidR="004A5B05" w:rsidRPr="004A5B05" w:rsidRDefault="004A5B05" w:rsidP="004A5B05">
      <w:pPr>
        <w:rPr>
          <w:b/>
          <w:bCs w:val="0"/>
        </w:rPr>
      </w:pPr>
      <w:r w:rsidRPr="004A5B05">
        <w:rPr>
          <w:b/>
          <w:bCs w:val="0"/>
        </w:rPr>
        <w:lastRenderedPageBreak/>
        <w:t>Mi ambiente de formación.</w:t>
      </w:r>
    </w:p>
    <w:p w14:paraId="68500AE1" w14:textId="77777777" w:rsidR="004A5B05" w:rsidRDefault="004A5B05" w:rsidP="004A5B05">
      <w:r>
        <w:t>Carlos desea adelantar estudios a nivel tecnológico, su mayor problema radica en que no</w:t>
      </w:r>
    </w:p>
    <w:p w14:paraId="61BE3B4B" w14:textId="77777777" w:rsidR="004A5B05" w:rsidRDefault="004A5B05" w:rsidP="004A5B05">
      <w:r>
        <w:t>encuentra una institución cercana que le ofrezca la oportunidad de estudiar lo que desea.</w:t>
      </w:r>
    </w:p>
    <w:p w14:paraId="59F5991E" w14:textId="77777777" w:rsidR="004A5B05" w:rsidRDefault="004A5B05" w:rsidP="004A5B05">
      <w:r>
        <w:t>Por tal razón acude a un amigo para que lo oriente donde tomar la formación, su situación</w:t>
      </w:r>
    </w:p>
    <w:p w14:paraId="3DFFEAD1" w14:textId="77777777" w:rsidR="004A5B05" w:rsidRDefault="004A5B05" w:rsidP="004A5B05">
      <w:r>
        <w:t>es algo compleja se puede resumir así:</w:t>
      </w:r>
    </w:p>
    <w:p w14:paraId="1DE02261" w14:textId="77777777" w:rsidR="004A5B05" w:rsidRDefault="004A5B05" w:rsidP="004A5B05">
      <w:r>
        <w:t>1. Vive en un municipio que no cuenta con instituciones de nivel superior que le</w:t>
      </w:r>
    </w:p>
    <w:p w14:paraId="3A939D88" w14:textId="77777777" w:rsidR="004A5B05" w:rsidRDefault="004A5B05" w:rsidP="004A5B05">
      <w:r>
        <w:t>brinde el programa que desea.</w:t>
      </w:r>
    </w:p>
    <w:p w14:paraId="4C0F5062" w14:textId="77777777" w:rsidR="004A5B05" w:rsidRDefault="004A5B05" w:rsidP="004A5B05">
      <w:r>
        <w:t>2. No cuenta con los recursos económicos necesarios para desplazarse a otra</w:t>
      </w:r>
    </w:p>
    <w:p w14:paraId="028BA19D" w14:textId="77777777" w:rsidR="004A5B05" w:rsidRDefault="004A5B05" w:rsidP="004A5B05">
      <w:r>
        <w:t>ciudad.</w:t>
      </w:r>
    </w:p>
    <w:p w14:paraId="41C3A7A0" w14:textId="77777777" w:rsidR="004A5B05" w:rsidRDefault="004A5B05" w:rsidP="004A5B05">
      <w:r>
        <w:t>3. Desea trabajar y las únicas opciones es en horario diurno.</w:t>
      </w:r>
    </w:p>
    <w:p w14:paraId="0A0289AF" w14:textId="77777777" w:rsidR="004A5B05" w:rsidRDefault="004A5B05" w:rsidP="004A5B05">
      <w:r>
        <w:t>4. Nunca ha salido de su municipio.</w:t>
      </w:r>
    </w:p>
    <w:p w14:paraId="1E68BFEA" w14:textId="77777777" w:rsidR="004A5B05" w:rsidRDefault="004A5B05" w:rsidP="004A5B05">
      <w:r>
        <w:t>5. Le teme mucho a la inseguridad de las ciudades.</w:t>
      </w:r>
    </w:p>
    <w:p w14:paraId="33973678" w14:textId="77777777" w:rsidR="004A5B05" w:rsidRDefault="004A5B05" w:rsidP="004A5B05">
      <w:r>
        <w:t>A partir de lo anterior usted debe proponer alternativas para que Carlos pueda acceder a</w:t>
      </w:r>
    </w:p>
    <w:p w14:paraId="4B1177DA" w14:textId="77777777" w:rsidR="004A5B05" w:rsidRDefault="004A5B05" w:rsidP="004A5B05">
      <w:r>
        <w:t>formación gratuita, incluyente y flexible. De igual manera debe confrontar la situación de</w:t>
      </w:r>
    </w:p>
    <w:p w14:paraId="782FD35D" w14:textId="77777777" w:rsidR="004A5B05" w:rsidRDefault="004A5B05" w:rsidP="004A5B05">
      <w:r>
        <w:t>Carlos con su realidad, determinando la importancia de aprovechar las alternativas de</w:t>
      </w:r>
    </w:p>
    <w:p w14:paraId="5DCC8993" w14:textId="77777777" w:rsidR="004A5B05" w:rsidRDefault="004A5B05" w:rsidP="004A5B05">
      <w:r>
        <w:t>formación que ofrecen instituciones como el SENA.</w:t>
      </w:r>
    </w:p>
    <w:p w14:paraId="0AC6B0BC" w14:textId="77777777" w:rsidR="004A5B05" w:rsidRDefault="004A5B05" w:rsidP="004A5B05">
      <w:r>
        <w:t>Para el envío de la actividad debe seguir la siguen te ruta: Inducción/Mi ambiente de</w:t>
      </w:r>
    </w:p>
    <w:p w14:paraId="0CE00895" w14:textId="0376D818" w:rsidR="00717312" w:rsidRPr="00717312" w:rsidRDefault="004A5B05" w:rsidP="004A5B05">
      <w:r>
        <w:t>formación/Estudio de caso: La oportunidad de formarme.</w:t>
      </w:r>
    </w:p>
    <w:p w14:paraId="38F55B64" w14:textId="77777777" w:rsidR="00BC078C" w:rsidRDefault="00BC078C">
      <w:pPr>
        <w:spacing w:line="240" w:lineRule="auto"/>
        <w:ind w:firstLine="0"/>
        <w:jc w:val="center"/>
      </w:pPr>
      <w:r>
        <w:br w:type="page"/>
      </w:r>
    </w:p>
    <w:p w14:paraId="37BFE8C4" w14:textId="6F939B3B" w:rsidR="00BC078C" w:rsidRDefault="006340BD" w:rsidP="00BC078C">
      <w:pPr>
        <w:pStyle w:val="Ttulo1"/>
      </w:pPr>
      <w:r>
        <w:lastRenderedPageBreak/>
        <w:t>Desarrollo</w:t>
      </w:r>
    </w:p>
    <w:p w14:paraId="65193D96" w14:textId="77777777" w:rsidR="006340BD" w:rsidRDefault="006340BD" w:rsidP="006340BD"/>
    <w:p w14:paraId="3E79F26F" w14:textId="44BB769F" w:rsidR="006340BD" w:rsidRPr="006340BD" w:rsidRDefault="006340BD" w:rsidP="006340BD">
      <w:pPr>
        <w:ind w:left="708" w:firstLine="12"/>
      </w:pPr>
      <w:r>
        <w:t>E</w:t>
      </w:r>
      <w:r w:rsidRPr="006340BD">
        <w:t>studiar en el SENA a distancia ofrece flexibilidad de horarios</w:t>
      </w:r>
      <w:r>
        <w:t xml:space="preserve"> ya que</w:t>
      </w:r>
      <w:r w:rsidRPr="006340BD">
        <w:t xml:space="preserve"> </w:t>
      </w:r>
      <w:r>
        <w:t>a</w:t>
      </w:r>
      <w:r w:rsidRPr="006340BD">
        <w:t xml:space="preserve">l estudiar a distancia, </w:t>
      </w:r>
      <w:r>
        <w:t xml:space="preserve">Carlos </w:t>
      </w:r>
      <w:r w:rsidRPr="006340BD">
        <w:t xml:space="preserve">tiene la posibilidad de adaptar tus horarios de estudio según </w:t>
      </w:r>
      <w:r>
        <w:t>la</w:t>
      </w:r>
      <w:r w:rsidRPr="006340BD">
        <w:t xml:space="preserve"> disponibilidad</w:t>
      </w:r>
      <w:r>
        <w:t xml:space="preserve"> que tenga</w:t>
      </w:r>
      <w:r w:rsidRPr="006340BD">
        <w:t>,</w:t>
      </w:r>
      <w:r>
        <w:t xml:space="preserve"> además a</w:t>
      </w:r>
      <w:r w:rsidRPr="006340BD">
        <w:t>l no tener que trasladarte físicamente a un centro de estudios ahorra tiempo y dinero en desplazamientos</w:t>
      </w:r>
      <w:r>
        <w:t xml:space="preserve"> adicional l</w:t>
      </w:r>
      <w:r w:rsidRPr="006340BD">
        <w:t>a educación en el SENA es gratuita</w:t>
      </w:r>
      <w:r>
        <w:t xml:space="preserve"> y de esa forma no tendría que preocuparse por temas de dinero</w:t>
      </w:r>
      <w:r w:rsidRPr="006340BD">
        <w:t>,</w:t>
      </w:r>
      <w:r w:rsidR="00A70C62">
        <w:t xml:space="preserve"> el SENA tiene </w:t>
      </w:r>
      <w:r w:rsidRPr="006340BD">
        <w:t>acceso a una amplia variedad de programas</w:t>
      </w:r>
      <w:r w:rsidR="00A70C62">
        <w:t xml:space="preserve"> al que a Carlos le guste más y así poder aprender de la mejor manera</w:t>
      </w:r>
      <w:r w:rsidRPr="006340BD">
        <w:t xml:space="preserve">, </w:t>
      </w:r>
      <w:r w:rsidR="00620770">
        <w:t>otra</w:t>
      </w:r>
      <w:r w:rsidR="00A70C62">
        <w:t xml:space="preserve"> de las cosas a favor </w:t>
      </w:r>
      <w:r w:rsidR="00620770">
        <w:t xml:space="preserve">del SENA a distancia es que cada persona que decida estudiar tiene </w:t>
      </w:r>
      <w:r w:rsidRPr="006340BD">
        <w:t xml:space="preserve">autonomía en </w:t>
      </w:r>
      <w:r w:rsidR="00620770">
        <w:t>su</w:t>
      </w:r>
      <w:r w:rsidRPr="006340BD">
        <w:t xml:space="preserve"> aprendizaje</w:t>
      </w:r>
      <w:r w:rsidR="00620770">
        <w:t xml:space="preserve">, cuenta </w:t>
      </w:r>
      <w:r w:rsidRPr="006340BD">
        <w:t xml:space="preserve"> recursos virtuales y la posibilidad de aprender a </w:t>
      </w:r>
      <w:r w:rsidR="007F3410">
        <w:t>s</w:t>
      </w:r>
      <w:r w:rsidRPr="006340BD">
        <w:t>u propio ritmo</w:t>
      </w:r>
      <w:r w:rsidR="007F3410">
        <w:t>, lo único que debe conseguir es un lugar para estudiar ya sea su casa y si no tiene suficientes recursos en una biblioteca con acceso a internet sin tener que viajar a otro pueblo o ciudad.</w:t>
      </w:r>
    </w:p>
    <w:sectPr w:rsidR="006340BD" w:rsidRPr="006340BD" w:rsidSect="00A5409E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64A9C" w14:textId="77777777" w:rsidR="00DC5DE0" w:rsidRDefault="00DC5DE0" w:rsidP="0096018F">
      <w:pPr>
        <w:spacing w:line="240" w:lineRule="auto"/>
      </w:pPr>
      <w:r>
        <w:separator/>
      </w:r>
    </w:p>
  </w:endnote>
  <w:endnote w:type="continuationSeparator" w:id="0">
    <w:p w14:paraId="298BBE5C" w14:textId="77777777" w:rsidR="00DC5DE0" w:rsidRDefault="00DC5DE0" w:rsidP="00960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22F0C" w14:textId="77777777" w:rsidR="00DC5DE0" w:rsidRDefault="00DC5DE0" w:rsidP="0096018F">
      <w:pPr>
        <w:spacing w:line="240" w:lineRule="auto"/>
      </w:pPr>
      <w:r>
        <w:separator/>
      </w:r>
    </w:p>
  </w:footnote>
  <w:footnote w:type="continuationSeparator" w:id="0">
    <w:p w14:paraId="768382AD" w14:textId="77777777" w:rsidR="00DC5DE0" w:rsidRDefault="00DC5DE0" w:rsidP="009601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701614"/>
      <w:docPartObj>
        <w:docPartGallery w:val="Page Numbers (Top of Page)"/>
        <w:docPartUnique/>
      </w:docPartObj>
    </w:sdtPr>
    <w:sdtContent>
      <w:p w14:paraId="5C32197D" w14:textId="77777777" w:rsidR="0096018F" w:rsidRDefault="0096018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908CAC6" w14:textId="77777777" w:rsidR="0096018F" w:rsidRDefault="009601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12"/>
    <w:rsid w:val="00057D34"/>
    <w:rsid w:val="001B0C4A"/>
    <w:rsid w:val="00265060"/>
    <w:rsid w:val="003B0264"/>
    <w:rsid w:val="003B1862"/>
    <w:rsid w:val="00494460"/>
    <w:rsid w:val="004A5B05"/>
    <w:rsid w:val="005B0DED"/>
    <w:rsid w:val="005B163B"/>
    <w:rsid w:val="00620770"/>
    <w:rsid w:val="006340BD"/>
    <w:rsid w:val="006B7FCE"/>
    <w:rsid w:val="006D175A"/>
    <w:rsid w:val="00717312"/>
    <w:rsid w:val="007B1D14"/>
    <w:rsid w:val="007F3410"/>
    <w:rsid w:val="008052AE"/>
    <w:rsid w:val="0096018F"/>
    <w:rsid w:val="00A46F4E"/>
    <w:rsid w:val="00A5409E"/>
    <w:rsid w:val="00A65AAF"/>
    <w:rsid w:val="00A70C62"/>
    <w:rsid w:val="00B05F6A"/>
    <w:rsid w:val="00B379C8"/>
    <w:rsid w:val="00BC078C"/>
    <w:rsid w:val="00BD52AC"/>
    <w:rsid w:val="00C3529A"/>
    <w:rsid w:val="00D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2B18"/>
  <w15:chartTrackingRefBased/>
  <w15:docId w15:val="{1B14BC69-5C60-49A4-AC4F-4F3C6822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bCs/>
        <w:sz w:val="22"/>
        <w:szCs w:val="24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AC"/>
    <w:pPr>
      <w:spacing w:line="480" w:lineRule="auto"/>
      <w:ind w:firstLine="720"/>
      <w:jc w:val="left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7B1D14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BD52AC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BD52AC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BD52AC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Ttulo4"/>
    <w:next w:val="Normal"/>
    <w:link w:val="Ttulo5Car"/>
    <w:uiPriority w:val="9"/>
    <w:unhideWhenUsed/>
    <w:qFormat/>
    <w:rsid w:val="00BD52AC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7B1D14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BD52AC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BD52AC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BD52AC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BD52AC"/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18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18F"/>
    <w:rPr>
      <w:rFonts w:ascii="Times New Roman" w:hAnsi="Times New Roman"/>
      <w:sz w:val="24"/>
    </w:rPr>
  </w:style>
  <w:style w:type="paragraph" w:customStyle="1" w:styleId="TtuloTablas">
    <w:name w:val="Título Tablas"/>
    <w:basedOn w:val="Normal"/>
    <w:link w:val="TtuloTablasCar"/>
    <w:qFormat/>
    <w:rsid w:val="006B7FCE"/>
    <w:pPr>
      <w:ind w:firstLine="0"/>
    </w:pPr>
  </w:style>
  <w:style w:type="paragraph" w:customStyle="1" w:styleId="SubttuloTablas">
    <w:name w:val="Subtítulo Tablas"/>
    <w:basedOn w:val="TtuloTablas"/>
    <w:link w:val="SubttuloTablasCar"/>
    <w:qFormat/>
    <w:rsid w:val="006B7FCE"/>
    <w:rPr>
      <w:i/>
    </w:rPr>
  </w:style>
  <w:style w:type="character" w:customStyle="1" w:styleId="TtuloTablasCar">
    <w:name w:val="Título Tablas Car"/>
    <w:basedOn w:val="Fuentedeprrafopredeter"/>
    <w:link w:val="TtuloTablas"/>
    <w:rsid w:val="006B7FCE"/>
    <w:rPr>
      <w:rFonts w:ascii="Times New Roman" w:hAnsi="Times New Roman"/>
      <w:sz w:val="24"/>
    </w:rPr>
  </w:style>
  <w:style w:type="character" w:customStyle="1" w:styleId="SubttuloTablasCar">
    <w:name w:val="Subtítulo Tablas Car"/>
    <w:basedOn w:val="TtuloTablasCar"/>
    <w:link w:val="SubttuloTablas"/>
    <w:rsid w:val="006B7FCE"/>
    <w:rPr>
      <w:rFonts w:ascii="Times New Roman" w:hAnsi="Times New Roman"/>
      <w:i/>
      <w:sz w:val="24"/>
    </w:rPr>
  </w:style>
  <w:style w:type="paragraph" w:styleId="Sinespaciado">
    <w:name w:val="No Spacing"/>
    <w:aliases w:val="Título Tablas e ilustraciones"/>
    <w:uiPriority w:val="1"/>
    <w:qFormat/>
    <w:rsid w:val="00BC078C"/>
    <w:pPr>
      <w:spacing w:line="480" w:lineRule="auto"/>
      <w:jc w:val="left"/>
    </w:pPr>
    <w:rPr>
      <w:rFonts w:ascii="Times New Roman" w:hAnsi="Times New Roman"/>
      <w:b/>
      <w:bCs w:val="0"/>
      <w:sz w:val="24"/>
      <w:szCs w:val="22"/>
    </w:rPr>
  </w:style>
  <w:style w:type="paragraph" w:customStyle="1" w:styleId="paragraph">
    <w:name w:val="paragraph"/>
    <w:basedOn w:val="Normal"/>
    <w:rsid w:val="00BC078C"/>
    <w:pPr>
      <w:spacing w:before="100" w:beforeAutospacing="1" w:after="100" w:afterAutospacing="1" w:line="240" w:lineRule="auto"/>
      <w:ind w:firstLine="0"/>
    </w:pPr>
    <w:rPr>
      <w:rFonts w:eastAsia="Times New Roman" w:cs="Times New Roman"/>
      <w:bCs w:val="0"/>
      <w:lang w:eastAsia="es-CO"/>
    </w:rPr>
  </w:style>
  <w:style w:type="character" w:customStyle="1" w:styleId="normaltextrun">
    <w:name w:val="normaltextrun"/>
    <w:basedOn w:val="Fuentedeprrafopredeter"/>
    <w:rsid w:val="00BC078C"/>
  </w:style>
  <w:style w:type="character" w:customStyle="1" w:styleId="eop">
    <w:name w:val="eop"/>
    <w:basedOn w:val="Fuentedeprrafopredeter"/>
    <w:rsid w:val="00BC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OneDrive\Escritorio\SENA-ADSO\Plantillas\FORMATOnAPA___5164385b14ae4d6__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E88C-9108-4FE1-AD8C-23DCDF01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FORMATOnAPA___5164385b14ae4d6___.dotx</Template>
  <TotalTime>99</TotalTime>
  <Pages>3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Bolivar</cp:lastModifiedBy>
  <cp:revision>1</cp:revision>
  <dcterms:created xsi:type="dcterms:W3CDTF">2023-06-07T02:12:00Z</dcterms:created>
  <dcterms:modified xsi:type="dcterms:W3CDTF">2023-06-07T03:51:00Z</dcterms:modified>
</cp:coreProperties>
</file>